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AA4" w:rsidRDefault="006A0202">
      <w:pPr>
        <w:pStyle w:val="af3"/>
        <w:rPr>
          <w:rStyle w:val="a9"/>
          <w:sz w:val="18"/>
        </w:rPr>
      </w:pPr>
      <w:r>
        <w:rPr>
          <w:rFonts w:hint="eastAsia"/>
        </w:rPr>
        <w:t>大实验程序设计</w:t>
      </w:r>
      <w:r w:rsidR="00A8161E">
        <w:t>报告</w:t>
      </w:r>
    </w:p>
    <w:p w:rsidR="00A8161E" w:rsidRPr="00FB3F6C" w:rsidRDefault="00A8161E" w:rsidP="00A8161E">
      <w:pPr>
        <w:pStyle w:val="ab"/>
        <w:ind w:left="130" w:hanging="130"/>
        <w:rPr>
          <w:rFonts w:ascii="仿宋" w:eastAsia="仿宋" w:hAnsi="仿宋"/>
          <w:kern w:val="2"/>
          <w:sz w:val="18"/>
        </w:rPr>
      </w:pPr>
      <w:r w:rsidRPr="00FB3F6C">
        <w:rPr>
          <w:rFonts w:ascii="仿宋" w:eastAsia="仿宋" w:hAnsi="仿宋" w:hint="eastAsia"/>
          <w:kern w:val="2"/>
          <w:sz w:val="18"/>
        </w:rPr>
        <w:t>组长：陈智麒 151220015 邮箱：csczq123456@gmail.com</w:t>
      </w:r>
    </w:p>
    <w:p w:rsidR="00A8161E" w:rsidRPr="00FB3F6C" w:rsidRDefault="00A8161E" w:rsidP="00A8161E">
      <w:pPr>
        <w:pStyle w:val="ab"/>
        <w:ind w:left="130" w:hanging="130"/>
        <w:rPr>
          <w:rFonts w:ascii="仿宋" w:eastAsia="仿宋" w:hAnsi="仿宋"/>
          <w:kern w:val="2"/>
          <w:sz w:val="18"/>
        </w:rPr>
      </w:pPr>
      <w:r w:rsidRPr="00FB3F6C">
        <w:rPr>
          <w:rFonts w:ascii="仿宋" w:eastAsia="仿宋" w:hAnsi="仿宋" w:hint="eastAsia"/>
          <w:kern w:val="2"/>
          <w:sz w:val="18"/>
        </w:rPr>
        <w:t>组员：陈博钏 151220007；陈彧 151220013；张帅</w:t>
      </w:r>
      <w:r w:rsidR="0059381E">
        <w:rPr>
          <w:rFonts w:ascii="仿宋" w:eastAsia="仿宋" w:hAnsi="仿宋" w:hint="eastAsia"/>
          <w:kern w:val="2"/>
          <w:sz w:val="18"/>
        </w:rPr>
        <w:t xml:space="preserve"> 151220162</w:t>
      </w:r>
    </w:p>
    <w:p w:rsidR="009C0AA4" w:rsidRDefault="006C6110" w:rsidP="00A8161E">
      <w:pPr>
        <w:pStyle w:val="ab"/>
        <w:ind w:left="123" w:hanging="123"/>
      </w:pPr>
      <w:r>
        <w:rPr>
          <w:rFonts w:hint="eastAsia"/>
        </w:rPr>
        <w:t>(</w:t>
      </w:r>
      <w:r w:rsidR="00C80426">
        <w:rPr>
          <w:rFonts w:hint="eastAsia"/>
        </w:rPr>
        <w:t>南京大学</w:t>
      </w:r>
      <w:r w:rsidR="009C0AA4">
        <w:rPr>
          <w:rFonts w:hint="eastAsia"/>
        </w:rPr>
        <w:t xml:space="preserve"> </w:t>
      </w:r>
      <w:r w:rsidR="009C0AA4">
        <w:rPr>
          <w:rFonts w:hint="eastAsia"/>
        </w:rPr>
        <w:t>计算机科学与技术系</w:t>
      </w:r>
      <w:r w:rsidR="009C0AA4">
        <w:rPr>
          <w:rFonts w:hint="eastAsia"/>
        </w:rPr>
        <w:t>,</w:t>
      </w:r>
      <w:r w:rsidR="00C80426">
        <w:rPr>
          <w:rFonts w:hint="eastAsia"/>
        </w:rPr>
        <w:t xml:space="preserve"> </w:t>
      </w:r>
      <w:r w:rsidR="00C80426">
        <w:rPr>
          <w:rFonts w:hint="eastAsia"/>
        </w:rPr>
        <w:t>南京</w:t>
      </w:r>
      <w:r w:rsidR="009C0AA4">
        <w:rPr>
          <w:rFonts w:hint="eastAsia"/>
        </w:rPr>
        <w:t xml:space="preserve">  </w:t>
      </w:r>
      <w:r w:rsidR="00C80426">
        <w:rPr>
          <w:rFonts w:hint="eastAsia"/>
        </w:rPr>
        <w:t>210093</w:t>
      </w:r>
      <w:r w:rsidR="009C0AA4">
        <w:rPr>
          <w:rFonts w:hint="eastAsia"/>
        </w:rPr>
        <w:t>)</w:t>
      </w:r>
    </w:p>
    <w:p w:rsidR="0092214C" w:rsidRDefault="0092214C" w:rsidP="006C6110">
      <w:pPr>
        <w:pStyle w:val="ab"/>
        <w:ind w:left="123" w:hanging="123"/>
      </w:pPr>
    </w:p>
    <w:p w:rsidR="00292123" w:rsidRPr="00C848CB" w:rsidRDefault="0048797A" w:rsidP="00292123">
      <w:pPr>
        <w:pStyle w:val="1"/>
        <w:rPr>
          <w:rFonts w:ascii="黑体" w:hAnsi="黑体"/>
          <w:b/>
        </w:rPr>
      </w:pPr>
      <w:r w:rsidRPr="00C848CB">
        <w:rPr>
          <w:rFonts w:ascii="黑体" w:hAnsi="黑体" w:hint="eastAsia"/>
          <w:b/>
        </w:rPr>
        <w:t>背景</w:t>
      </w:r>
      <w:r w:rsidR="00C848CB" w:rsidRPr="00C848CB">
        <w:rPr>
          <w:rFonts w:ascii="黑体" w:hAnsi="黑体" w:hint="eastAsia"/>
          <w:b/>
        </w:rPr>
        <w:t>知识</w:t>
      </w:r>
    </w:p>
    <w:p w:rsidR="00292123" w:rsidRDefault="0009613E" w:rsidP="00C848CB">
      <w:pPr>
        <w:pStyle w:val="2"/>
        <w:spacing w:before="71" w:after="71"/>
        <w:rPr>
          <w:b/>
        </w:rPr>
      </w:pPr>
      <w:r>
        <w:rPr>
          <w:rFonts w:hint="eastAsia"/>
          <w:b/>
        </w:rPr>
        <w:t>知识1（PageRank）</w:t>
      </w:r>
    </w:p>
    <w:p w:rsidR="0009613E" w:rsidRPr="0009613E" w:rsidRDefault="00A92810" w:rsidP="0009613E">
      <w:pPr>
        <w:pStyle w:val="a0"/>
        <w:ind w:firstLine="372"/>
        <w:rPr>
          <w:rFonts w:hint="eastAsia"/>
        </w:rPr>
      </w:pPr>
      <w:r>
        <w:rPr>
          <w:rFonts w:hint="eastAsia"/>
        </w:rPr>
        <w:t>。</w:t>
      </w:r>
    </w:p>
    <w:p w:rsidR="00292123" w:rsidRDefault="0009613E" w:rsidP="00C848CB">
      <w:pPr>
        <w:pStyle w:val="2"/>
        <w:spacing w:before="71" w:after="71"/>
        <w:rPr>
          <w:b/>
        </w:rPr>
      </w:pPr>
      <w:r>
        <w:rPr>
          <w:rFonts w:hint="eastAsia"/>
          <w:b/>
        </w:rPr>
        <w:t>知识2（标签传播算法）</w:t>
      </w:r>
    </w:p>
    <w:p w:rsidR="0009613E" w:rsidRDefault="00A92810" w:rsidP="0009613E">
      <w:pPr>
        <w:pStyle w:val="a0"/>
        <w:ind w:firstLine="372"/>
        <w:rPr>
          <w:rFonts w:hint="eastAsia"/>
        </w:rPr>
      </w:pPr>
      <w:r>
        <w:rPr>
          <w:rFonts w:hint="eastAsia"/>
        </w:rPr>
        <w:t>。</w:t>
      </w:r>
    </w:p>
    <w:p w:rsidR="00292123" w:rsidRPr="0048797A" w:rsidRDefault="00292123" w:rsidP="0048797A">
      <w:pPr>
        <w:pStyle w:val="a0"/>
        <w:ind w:firstLine="372"/>
      </w:pPr>
    </w:p>
    <w:p w:rsidR="00C628F4" w:rsidRPr="00C848CB" w:rsidRDefault="0027757C" w:rsidP="00C628F4">
      <w:pPr>
        <w:pStyle w:val="1"/>
        <w:rPr>
          <w:rFonts w:asciiTheme="minorEastAsia" w:eastAsiaTheme="minorEastAsia" w:hAnsiTheme="minorEastAsia"/>
        </w:rPr>
      </w:pPr>
      <w:r w:rsidRPr="00C848CB">
        <w:rPr>
          <w:rFonts w:ascii="黑体" w:hAnsi="黑体"/>
          <w:b/>
        </w:rPr>
        <w:t>实验</w:t>
      </w:r>
      <w:r w:rsidRPr="00C848CB">
        <w:rPr>
          <w:rFonts w:ascii="黑体" w:hAnsi="黑体" w:hint="eastAsia"/>
          <w:b/>
        </w:rPr>
        <w:t>过程</w:t>
      </w:r>
      <w:r w:rsidR="00C628F4" w:rsidRPr="00C848CB">
        <w:rPr>
          <w:rFonts w:ascii="黑体" w:hAnsi="黑体"/>
          <w:b/>
        </w:rPr>
        <w:t>说明</w:t>
      </w:r>
    </w:p>
    <w:p w:rsidR="0059381E" w:rsidRPr="00C848CB" w:rsidRDefault="0059381E" w:rsidP="0059381E">
      <w:pPr>
        <w:pStyle w:val="a0"/>
        <w:ind w:firstLine="372"/>
        <w:rPr>
          <w:rFonts w:eastAsiaTheme="minorEastAsia"/>
        </w:rPr>
      </w:pPr>
      <w:r w:rsidRPr="00C848CB">
        <w:rPr>
          <w:rFonts w:eastAsiaTheme="minorEastAsia" w:hint="eastAsia"/>
        </w:rPr>
        <w:t>本次实验主要由以下内容构成：</w:t>
      </w:r>
      <w:r w:rsidR="00914C88">
        <w:rPr>
          <w:rFonts w:eastAsiaTheme="minorEastAsia" w:hint="eastAsia"/>
        </w:rPr>
        <w:t>。</w:t>
      </w:r>
      <w:r w:rsidR="00914C88" w:rsidRPr="00C848CB">
        <w:rPr>
          <w:rFonts w:eastAsiaTheme="minorEastAsia"/>
        </w:rPr>
        <w:t xml:space="preserve"> </w:t>
      </w:r>
    </w:p>
    <w:p w:rsidR="0059381E" w:rsidRPr="00C848CB" w:rsidRDefault="0048797A" w:rsidP="0059381E">
      <w:pPr>
        <w:pStyle w:val="a0"/>
        <w:ind w:firstLine="372"/>
        <w:rPr>
          <w:rFonts w:eastAsiaTheme="minorEastAsia"/>
        </w:rPr>
      </w:pPr>
      <w:r w:rsidRPr="00C848CB">
        <w:rPr>
          <w:rFonts w:eastAsiaTheme="minorEastAsia" w:hint="eastAsia"/>
        </w:rPr>
        <w:t>以下为本次实验的主要流程图：</w:t>
      </w:r>
    </w:p>
    <w:p w:rsidR="0059381E" w:rsidRDefault="00914C88" w:rsidP="0059381E">
      <w:pPr>
        <w:pStyle w:val="a0"/>
        <w:ind w:firstLine="372"/>
        <w:rPr>
          <w:noProof/>
        </w:rPr>
      </w:pPr>
      <w:r>
        <w:rPr>
          <w:rFonts w:hint="eastAsia"/>
          <w:noProof/>
        </w:rPr>
        <w:t>。</w:t>
      </w:r>
    </w:p>
    <w:p w:rsidR="00914C88" w:rsidRPr="0059381E" w:rsidRDefault="00914C88" w:rsidP="0059381E">
      <w:pPr>
        <w:pStyle w:val="a0"/>
        <w:ind w:firstLine="372"/>
      </w:pPr>
    </w:p>
    <w:p w:rsidR="00C628F4" w:rsidRPr="00C848CB" w:rsidRDefault="00E9743F" w:rsidP="00E9743F">
      <w:pPr>
        <w:pStyle w:val="2"/>
        <w:spacing w:before="71" w:after="71"/>
        <w:rPr>
          <w:b/>
        </w:rPr>
      </w:pPr>
      <w:r w:rsidRPr="00E9743F">
        <w:rPr>
          <w:rFonts w:hint="eastAsia"/>
          <w:b/>
        </w:rPr>
        <w:t>数据预处理</w:t>
      </w:r>
    </w:p>
    <w:p w:rsidR="00E11B94" w:rsidRPr="00C848CB" w:rsidRDefault="00E11B94" w:rsidP="00C848CB">
      <w:pPr>
        <w:pStyle w:val="3"/>
      </w:pPr>
      <w:r w:rsidRPr="00C848CB">
        <w:rPr>
          <w:rFonts w:hint="eastAsia"/>
        </w:rPr>
        <w:t>实验要求</w:t>
      </w:r>
    </w:p>
    <w:p w:rsidR="008406F7" w:rsidRPr="00C848CB" w:rsidRDefault="008406F7" w:rsidP="002E2865">
      <w:pPr>
        <w:pStyle w:val="a0"/>
        <w:ind w:firstLine="372"/>
        <w:rPr>
          <w:rFonts w:eastAsiaTheme="minorEastAsia" w:hint="eastAsia"/>
        </w:rPr>
      </w:pPr>
      <w:r w:rsidRPr="008406F7">
        <w:rPr>
          <w:rFonts w:eastAsiaTheme="minorEastAsia"/>
        </w:rPr>
        <w:t>本任务的主要工作是从原始的金庸小说文本（未分词）中，抽取出与人物互动相关的数据，而屏蔽掉与人物关系无关的文本内容，为之后的基于人物共现算法的分析做准备</w:t>
      </w:r>
      <w:r w:rsidR="00E11B94" w:rsidRPr="00C848CB">
        <w:rPr>
          <w:rFonts w:eastAsiaTheme="minorEastAsia"/>
        </w:rPr>
        <w:t>。</w:t>
      </w:r>
      <w:r>
        <w:rPr>
          <w:rFonts w:eastAsiaTheme="minorEastAsia" w:hint="eastAsia"/>
        </w:rPr>
        <w:t>任务输入为全本的金庸武侠小说文集（未分词）和金庸武侠小说人名列表，而输出为分词后</w:t>
      </w:r>
      <w:r w:rsidRPr="008406F7">
        <w:rPr>
          <w:rFonts w:eastAsiaTheme="minorEastAsia" w:hint="eastAsia"/>
        </w:rPr>
        <w:t>仅保留人名的金庸武侠小说全集</w:t>
      </w:r>
      <w:r>
        <w:rPr>
          <w:rFonts w:eastAsiaTheme="minorEastAsia" w:hint="eastAsia"/>
        </w:rPr>
        <w:t>。</w:t>
      </w:r>
    </w:p>
    <w:p w:rsidR="00E11B94" w:rsidRDefault="00E11B94" w:rsidP="00E07DB6">
      <w:pPr>
        <w:pStyle w:val="3"/>
        <w:rPr>
          <w:rFonts w:hint="eastAsia"/>
        </w:rPr>
      </w:pPr>
      <w:r w:rsidRPr="00C848CB">
        <w:t>实验过程</w:t>
      </w:r>
    </w:p>
    <w:p w:rsidR="00E07DB6" w:rsidRDefault="006F3F6F" w:rsidP="006F3F6F">
      <w:pPr>
        <w:pStyle w:val="a0"/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E9743F">
        <w:rPr>
          <w:rFonts w:hint="eastAsia"/>
        </w:rPr>
        <w:t>整体设计</w:t>
      </w:r>
    </w:p>
    <w:p w:rsidR="00E9743F" w:rsidRDefault="00E9743F" w:rsidP="00E9743F">
      <w:pPr>
        <w:pStyle w:val="a0"/>
        <w:ind w:firstLine="372"/>
        <w:rPr>
          <w:rFonts w:hint="eastAsia"/>
        </w:rPr>
      </w:pPr>
      <w:r>
        <w:rPr>
          <w:rFonts w:hint="eastAsia"/>
        </w:rPr>
        <w:t>我们利用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MapReduce</w:t>
      </w:r>
      <w:r>
        <w:rPr>
          <w:rFonts w:hint="eastAsia"/>
        </w:rPr>
        <w:t>编程框架解决任务</w:t>
      </w:r>
      <w:r>
        <w:rPr>
          <w:rFonts w:hint="eastAsia"/>
        </w:rPr>
        <w:t>1</w:t>
      </w:r>
      <w:r>
        <w:rPr>
          <w:rFonts w:hint="eastAsia"/>
        </w:rPr>
        <w:t>数据预处理。任务</w:t>
      </w:r>
      <w:r>
        <w:rPr>
          <w:rFonts w:hint="eastAsia"/>
        </w:rPr>
        <w:t>1</w:t>
      </w:r>
      <w:r>
        <w:rPr>
          <w:rFonts w:hint="eastAsia"/>
        </w:rPr>
        <w:t>中，我们设计了</w:t>
      </w:r>
      <w:r>
        <w:rPr>
          <w:rFonts w:hint="eastAsia"/>
        </w:rPr>
        <w:t>5</w:t>
      </w:r>
      <w:r>
        <w:rPr>
          <w:rFonts w:hint="eastAsia"/>
        </w:rPr>
        <w:t>个类，包括</w:t>
      </w:r>
      <w:r>
        <w:rPr>
          <w:rFonts w:hint="eastAsia"/>
        </w:rPr>
        <w:t>Task1</w:t>
      </w:r>
      <w:r>
        <w:rPr>
          <w:rFonts w:hint="eastAsia"/>
        </w:rPr>
        <w:t>主类、</w:t>
      </w:r>
      <w:r>
        <w:rPr>
          <w:rFonts w:hint="eastAsia"/>
        </w:rPr>
        <w:t>Task1Mapper</w:t>
      </w:r>
      <w:r>
        <w:rPr>
          <w:rFonts w:hint="eastAsia"/>
        </w:rPr>
        <w:t>类、</w:t>
      </w:r>
      <w:r>
        <w:rPr>
          <w:rFonts w:hint="eastAsia"/>
        </w:rPr>
        <w:t>Tasks1Reducer</w:t>
      </w:r>
      <w:r>
        <w:rPr>
          <w:rFonts w:hint="eastAsia"/>
        </w:rPr>
        <w:t>类、</w:t>
      </w:r>
      <w:r>
        <w:rPr>
          <w:rFonts w:hint="eastAsia"/>
        </w:rPr>
        <w:t>Task1CustomOutputFormat</w:t>
      </w:r>
      <w:r>
        <w:rPr>
          <w:rFonts w:hint="eastAsia"/>
        </w:rPr>
        <w:t>类和</w:t>
      </w:r>
      <w:r>
        <w:rPr>
          <w:rFonts w:hint="eastAsia"/>
        </w:rPr>
        <w:t>Task1CustomRecordWriter</w:t>
      </w:r>
      <w:r>
        <w:rPr>
          <w:rFonts w:hint="eastAsia"/>
        </w:rPr>
        <w:t>类。</w:t>
      </w:r>
    </w:p>
    <w:p w:rsidR="00E9743F" w:rsidRDefault="00E9743F" w:rsidP="00E9743F">
      <w:pPr>
        <w:pStyle w:val="a0"/>
        <w:ind w:firstLine="372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Task1</w:t>
      </w:r>
      <w:r>
        <w:rPr>
          <w:rFonts w:hint="eastAsia"/>
        </w:rPr>
        <w:t>主类中，我们做了一些初始化的操作，主要包括指定输入输出文件路径，设定使用的</w:t>
      </w:r>
      <w:r>
        <w:rPr>
          <w:rFonts w:hint="eastAsia"/>
        </w:rPr>
        <w:t>Mapper</w:t>
      </w:r>
      <w:r>
        <w:rPr>
          <w:rFonts w:hint="eastAsia"/>
        </w:rPr>
        <w:t>类和</w:t>
      </w:r>
      <w:r>
        <w:rPr>
          <w:rFonts w:hint="eastAsia"/>
        </w:rPr>
        <w:t>Reducer</w:t>
      </w:r>
      <w:r>
        <w:rPr>
          <w:rFonts w:hint="eastAsia"/>
        </w:rPr>
        <w:t>类，设定输入输出格式以及键值对格式。在主类中指定了相关初始化设置之后，任务</w:t>
      </w:r>
      <w:r>
        <w:rPr>
          <w:rFonts w:hint="eastAsia"/>
        </w:rPr>
        <w:t>1</w:t>
      </w:r>
      <w:r>
        <w:rPr>
          <w:rFonts w:hint="eastAsia"/>
        </w:rPr>
        <w:t>进入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reduce</w:t>
      </w:r>
      <w:r>
        <w:rPr>
          <w:rFonts w:hint="eastAsia"/>
        </w:rPr>
        <w:t>阶段。</w:t>
      </w:r>
    </w:p>
    <w:p w:rsidR="00E9743F" w:rsidRPr="00E9743F" w:rsidRDefault="00E9743F" w:rsidP="00E9743F">
      <w:pPr>
        <w:pStyle w:val="a0"/>
        <w:ind w:firstLine="372"/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阶段主要通过</w:t>
      </w:r>
      <w:r>
        <w:rPr>
          <w:rFonts w:hint="eastAsia"/>
        </w:rPr>
        <w:t>Task1Mapper</w:t>
      </w:r>
      <w:r>
        <w:rPr>
          <w:rFonts w:hint="eastAsia"/>
        </w:rPr>
        <w:t>类实现。在</w:t>
      </w:r>
      <w:r>
        <w:rPr>
          <w:rFonts w:hint="eastAsia"/>
        </w:rPr>
        <w:t>Task1Mapper</w:t>
      </w:r>
      <w:r>
        <w:rPr>
          <w:rFonts w:hint="eastAsia"/>
        </w:rPr>
        <w:t>类中，我们将每次输入的一段</w:t>
      </w:r>
      <w:r w:rsidR="00F21A3A">
        <w:rPr>
          <w:rFonts w:hint="eastAsia"/>
        </w:rPr>
        <w:t>（即一行，下同）</w:t>
      </w:r>
      <w:r>
        <w:rPr>
          <w:rFonts w:hint="eastAsia"/>
        </w:rPr>
        <w:t>小说内容进行分词、小说人名的提取，并将这些人名组成的字符串输出给</w:t>
      </w:r>
      <w:r>
        <w:rPr>
          <w:rFonts w:hint="eastAsia"/>
        </w:rPr>
        <w:t>R</w:t>
      </w:r>
      <w:r>
        <w:rPr>
          <w:rFonts w:hint="eastAsia"/>
        </w:rPr>
        <w:t>educer</w:t>
      </w:r>
      <w:r>
        <w:rPr>
          <w:rFonts w:hint="eastAsia"/>
        </w:rPr>
        <w:t>节点。</w:t>
      </w:r>
      <w:r>
        <w:rPr>
          <w:rFonts w:hint="eastAsia"/>
        </w:rPr>
        <w:t>r</w:t>
      </w:r>
      <w:r>
        <w:rPr>
          <w:rFonts w:hint="eastAsia"/>
        </w:rPr>
        <w:t>educe</w:t>
      </w:r>
      <w:r>
        <w:rPr>
          <w:rFonts w:hint="eastAsia"/>
        </w:rPr>
        <w:t>阶段主要通过</w:t>
      </w:r>
      <w:r>
        <w:rPr>
          <w:rFonts w:hint="eastAsia"/>
        </w:rPr>
        <w:t>Task1Reducer</w:t>
      </w:r>
      <w:r>
        <w:rPr>
          <w:rFonts w:hint="eastAsia"/>
        </w:rPr>
        <w:t>类实现。在</w:t>
      </w:r>
      <w:r>
        <w:rPr>
          <w:rFonts w:hint="eastAsia"/>
        </w:rPr>
        <w:t>Task1Reducer</w:t>
      </w:r>
      <w:r>
        <w:rPr>
          <w:rFonts w:hint="eastAsia"/>
        </w:rPr>
        <w:t>类中</w:t>
      </w:r>
      <w:r w:rsidR="00A02CFB">
        <w:rPr>
          <w:rFonts w:hint="eastAsia"/>
        </w:rPr>
        <w:t>，我们将多个输入的小说人名构成的字符串汇总在一起，并输出到输出</w:t>
      </w:r>
      <w:r>
        <w:rPr>
          <w:rFonts w:hint="eastAsia"/>
        </w:rPr>
        <w:t>文件中。</w:t>
      </w:r>
    </w:p>
    <w:p w:rsidR="00E9743F" w:rsidRDefault="006F3F6F" w:rsidP="006F3F6F">
      <w:pPr>
        <w:pStyle w:val="a0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E9743F">
        <w:rPr>
          <w:rFonts w:hint="eastAsia"/>
        </w:rPr>
        <w:t>细节要点</w:t>
      </w:r>
    </w:p>
    <w:p w:rsidR="00E9743F" w:rsidRPr="00E9743F" w:rsidRDefault="00E9743F" w:rsidP="006F3F6F">
      <w:pPr>
        <w:pStyle w:val="a0"/>
        <w:ind w:firstLineChars="0" w:firstLine="0"/>
      </w:pPr>
      <w:r w:rsidRPr="00E9743F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E9743F">
        <w:rPr>
          <w:rFonts w:hint="eastAsia"/>
        </w:rPr>
        <w:t>Distributed</w:t>
      </w:r>
      <w:r w:rsidRPr="00E9743F">
        <w:t xml:space="preserve"> </w:t>
      </w:r>
      <w:r w:rsidRPr="00E9743F">
        <w:rPr>
          <w:rFonts w:hint="eastAsia"/>
        </w:rPr>
        <w:t>C</w:t>
      </w:r>
      <w:r w:rsidRPr="00E9743F">
        <w:t xml:space="preserve">ache </w:t>
      </w:r>
      <w:r w:rsidRPr="00E9743F">
        <w:rPr>
          <w:rFonts w:hint="eastAsia"/>
        </w:rPr>
        <w:t>F</w:t>
      </w:r>
      <w:r w:rsidRPr="00E9743F">
        <w:t>ile</w:t>
      </w:r>
      <w:r w:rsidRPr="00E9743F">
        <w:t>的使用</w:t>
      </w:r>
    </w:p>
    <w:p w:rsidR="00E9743F" w:rsidRPr="00E9743F" w:rsidRDefault="00E9743F" w:rsidP="00E9743F">
      <w:pPr>
        <w:pStyle w:val="a0"/>
        <w:ind w:firstLine="372"/>
        <w:rPr>
          <w:rFonts w:hint="eastAsia"/>
        </w:rPr>
      </w:pPr>
      <w:r w:rsidRPr="00E9743F">
        <w:rPr>
          <w:rFonts w:hint="eastAsia"/>
        </w:rPr>
        <w:t>在任务</w:t>
      </w:r>
      <w:r w:rsidRPr="00E9743F">
        <w:rPr>
          <w:rFonts w:hint="eastAsia"/>
        </w:rPr>
        <w:t>1</w:t>
      </w:r>
      <w:r w:rsidRPr="00E9743F">
        <w:rPr>
          <w:rFonts w:hint="eastAsia"/>
        </w:rPr>
        <w:t>中，我们需要在</w:t>
      </w:r>
      <w:r w:rsidRPr="00E9743F">
        <w:rPr>
          <w:rFonts w:hint="eastAsia"/>
        </w:rPr>
        <w:t>map</w:t>
      </w:r>
      <w:r w:rsidRPr="00E9743F">
        <w:rPr>
          <w:rFonts w:hint="eastAsia"/>
        </w:rPr>
        <w:t>阶段使用小说人名列表。我们在</w:t>
      </w:r>
      <w:r w:rsidRPr="00E9743F">
        <w:rPr>
          <w:rFonts w:hint="eastAsia"/>
        </w:rPr>
        <w:t>Task</w:t>
      </w:r>
      <w:r w:rsidRPr="00E9743F">
        <w:t>1</w:t>
      </w:r>
      <w:r w:rsidRPr="00E9743F">
        <w:rPr>
          <w:rFonts w:hint="eastAsia"/>
        </w:rPr>
        <w:t>主类中通过以下代码将小说人名列表文件放置到</w:t>
      </w:r>
      <w:r w:rsidR="006F4071">
        <w:rPr>
          <w:rFonts w:hint="eastAsia"/>
        </w:rPr>
        <w:t>D</w:t>
      </w:r>
      <w:r w:rsidRPr="00E9743F">
        <w:rPr>
          <w:rFonts w:hint="eastAsia"/>
        </w:rPr>
        <w:t>istributed</w:t>
      </w:r>
      <w:r w:rsidRPr="00E9743F">
        <w:t xml:space="preserve"> </w:t>
      </w:r>
      <w:r w:rsidR="006F4071">
        <w:rPr>
          <w:rFonts w:hint="eastAsia"/>
        </w:rPr>
        <w:t>C</w:t>
      </w:r>
      <w:r w:rsidRPr="00E9743F">
        <w:rPr>
          <w:rFonts w:hint="eastAsia"/>
        </w:rPr>
        <w:t>ache</w:t>
      </w:r>
      <w:r w:rsidRPr="00E9743F">
        <w:t xml:space="preserve"> </w:t>
      </w:r>
      <w:r w:rsidR="006F4071">
        <w:rPr>
          <w:rFonts w:hint="eastAsia"/>
        </w:rPr>
        <w:t>F</w:t>
      </w:r>
      <w:r w:rsidRPr="00E9743F">
        <w:rPr>
          <w:rFonts w:hint="eastAsia"/>
        </w:rPr>
        <w:t>ile</w:t>
      </w:r>
      <w:r w:rsidRPr="00E9743F">
        <w:rPr>
          <w:rFonts w:hint="eastAsia"/>
        </w:rPr>
        <w:t>中</w:t>
      </w:r>
      <w:r>
        <w:rPr>
          <w:rFonts w:hint="eastAsia"/>
        </w:rPr>
        <w:t>，</w:t>
      </w:r>
      <w:r w:rsidRPr="00E9743F">
        <w:rPr>
          <w:rFonts w:hint="eastAsia"/>
        </w:rPr>
        <w:t>其中</w:t>
      </w:r>
      <w:r w:rsidRPr="00E9743F">
        <w:rPr>
          <w:rFonts w:hint="eastAsia"/>
        </w:rPr>
        <w:t>args[</w:t>
      </w:r>
      <w:r w:rsidRPr="00E9743F">
        <w:t>0</w:t>
      </w:r>
      <w:r w:rsidRPr="00E9743F">
        <w:rPr>
          <w:rFonts w:hint="eastAsia"/>
        </w:rPr>
        <w:t>]</w:t>
      </w:r>
      <w:r w:rsidRPr="00E9743F">
        <w:rPr>
          <w:rFonts w:hint="eastAsia"/>
        </w:rPr>
        <w:t>为小说人名列表文件的路径</w:t>
      </w:r>
      <w:r>
        <w:rPr>
          <w:rFonts w:hint="eastAsia"/>
        </w:rPr>
        <w:t>。</w:t>
      </w:r>
    </w:p>
    <w:tbl>
      <w:tblPr>
        <w:tblStyle w:val="afa"/>
        <w:tblW w:w="8303" w:type="dxa"/>
        <w:tblInd w:w="360" w:type="dxa"/>
        <w:tblLook w:val="04A0" w:firstRow="1" w:lastRow="0" w:firstColumn="1" w:lastColumn="0" w:noHBand="0" w:noVBand="1"/>
      </w:tblPr>
      <w:tblGrid>
        <w:gridCol w:w="8303"/>
      </w:tblGrid>
      <w:tr w:rsidR="00E9743F" w:rsidTr="007A3102">
        <w:trPr>
          <w:trHeight w:val="245"/>
        </w:trPr>
        <w:tc>
          <w:tcPr>
            <w:tcW w:w="8303" w:type="dxa"/>
          </w:tcPr>
          <w:p w:rsidR="00E9743F" w:rsidRPr="007A3102" w:rsidRDefault="00E9743F" w:rsidP="004C7165">
            <w:pPr>
              <w:widowControl/>
              <w:shd w:val="clear" w:color="auto" w:fill="FFFFFF"/>
              <w:jc w:val="left"/>
              <w:rPr>
                <w:rFonts w:ascii="Consolas" w:hAnsi="Consolas" w:cs="Consolas"/>
                <w:kern w:val="0"/>
                <w:szCs w:val="18"/>
              </w:rPr>
            </w:pPr>
            <w:r w:rsidRPr="00445580">
              <w:rPr>
                <w:rFonts w:ascii="Consolas" w:eastAsia="YaHei Consolas Hybrid" w:hAnsi="Consolas" w:cs="Consolas"/>
                <w:color w:val="000000"/>
                <w:kern w:val="0"/>
                <w:szCs w:val="18"/>
              </w:rPr>
              <w:lastRenderedPageBreak/>
              <w:t>job</w:t>
            </w:r>
            <w:r w:rsidRPr="00445580">
              <w:rPr>
                <w:rFonts w:ascii="Consolas" w:eastAsia="YaHei Consolas Hybrid" w:hAnsi="Consolas" w:cs="Consolas"/>
                <w:b/>
                <w:bCs/>
                <w:color w:val="000080"/>
                <w:kern w:val="0"/>
                <w:szCs w:val="18"/>
              </w:rPr>
              <w:t>.</w:t>
            </w:r>
            <w:r w:rsidRPr="00445580">
              <w:rPr>
                <w:rFonts w:ascii="Consolas" w:eastAsia="YaHei Consolas Hybrid" w:hAnsi="Consolas" w:cs="Consolas"/>
                <w:color w:val="000000"/>
                <w:kern w:val="0"/>
                <w:szCs w:val="18"/>
              </w:rPr>
              <w:t>addCacheFile</w:t>
            </w:r>
            <w:r w:rsidRPr="00445580">
              <w:rPr>
                <w:rFonts w:ascii="Consolas" w:eastAsia="YaHei Consolas Hybrid" w:hAnsi="Consolas" w:cs="Consolas"/>
                <w:b/>
                <w:bCs/>
                <w:color w:val="000080"/>
                <w:kern w:val="0"/>
                <w:szCs w:val="18"/>
              </w:rPr>
              <w:t>(</w:t>
            </w:r>
            <w:r w:rsidRPr="00445580">
              <w:rPr>
                <w:rFonts w:ascii="Consolas" w:eastAsia="YaHei Consolas Hybrid" w:hAnsi="Consolas" w:cs="Consolas"/>
                <w:b/>
                <w:bCs/>
                <w:color w:val="0000FF"/>
                <w:kern w:val="0"/>
                <w:szCs w:val="18"/>
              </w:rPr>
              <w:t>new</w:t>
            </w:r>
            <w:r w:rsidRPr="00445580">
              <w:rPr>
                <w:rFonts w:ascii="Consolas" w:eastAsia="YaHei Consolas Hybrid" w:hAnsi="Consolas" w:cs="Consolas"/>
                <w:color w:val="000000"/>
                <w:kern w:val="0"/>
                <w:szCs w:val="18"/>
              </w:rPr>
              <w:t xml:space="preserve"> Path</w:t>
            </w:r>
            <w:r w:rsidRPr="00445580">
              <w:rPr>
                <w:rFonts w:ascii="Consolas" w:eastAsia="YaHei Consolas Hybrid" w:hAnsi="Consolas" w:cs="Consolas"/>
                <w:b/>
                <w:bCs/>
                <w:color w:val="000080"/>
                <w:kern w:val="0"/>
                <w:szCs w:val="18"/>
              </w:rPr>
              <w:t>(</w:t>
            </w:r>
            <w:r w:rsidRPr="00445580">
              <w:rPr>
                <w:rFonts w:ascii="Consolas" w:eastAsia="YaHei Consolas Hybrid" w:hAnsi="Consolas" w:cs="Consolas"/>
                <w:color w:val="000000"/>
                <w:kern w:val="0"/>
                <w:szCs w:val="18"/>
              </w:rPr>
              <w:t>args</w:t>
            </w:r>
            <w:r w:rsidRPr="00445580">
              <w:rPr>
                <w:rFonts w:ascii="Consolas" w:eastAsia="YaHei Consolas Hybrid" w:hAnsi="Consolas" w:cs="Consolas"/>
                <w:b/>
                <w:bCs/>
                <w:color w:val="000080"/>
                <w:kern w:val="0"/>
                <w:szCs w:val="18"/>
              </w:rPr>
              <w:t>[</w:t>
            </w:r>
            <w:r w:rsidRPr="00445580">
              <w:rPr>
                <w:rFonts w:ascii="Consolas" w:eastAsia="YaHei Consolas Hybrid" w:hAnsi="Consolas" w:cs="Consolas"/>
                <w:color w:val="FF8000"/>
                <w:kern w:val="0"/>
                <w:szCs w:val="18"/>
              </w:rPr>
              <w:t>0</w:t>
            </w:r>
            <w:r w:rsidRPr="00445580">
              <w:rPr>
                <w:rFonts w:ascii="Consolas" w:eastAsia="YaHei Consolas Hybrid" w:hAnsi="Consolas" w:cs="Consolas"/>
                <w:b/>
                <w:bCs/>
                <w:color w:val="000080"/>
                <w:kern w:val="0"/>
                <w:szCs w:val="18"/>
              </w:rPr>
              <w:t>]).</w:t>
            </w:r>
            <w:r w:rsidRPr="00445580">
              <w:rPr>
                <w:rFonts w:ascii="Consolas" w:eastAsia="YaHei Consolas Hybrid" w:hAnsi="Consolas" w:cs="Consolas"/>
                <w:color w:val="000000"/>
                <w:kern w:val="0"/>
                <w:szCs w:val="18"/>
              </w:rPr>
              <w:t>toUri</w:t>
            </w:r>
            <w:r w:rsidRPr="00445580">
              <w:rPr>
                <w:rFonts w:ascii="Consolas" w:eastAsia="YaHei Consolas Hybrid" w:hAnsi="Consolas" w:cs="Consolas"/>
                <w:b/>
                <w:bCs/>
                <w:color w:val="000080"/>
                <w:kern w:val="0"/>
                <w:szCs w:val="18"/>
              </w:rPr>
              <w:t>());</w:t>
            </w:r>
          </w:p>
        </w:tc>
      </w:tr>
    </w:tbl>
    <w:p w:rsidR="00E9743F" w:rsidRPr="00E9743F" w:rsidRDefault="00E9743F" w:rsidP="00E9743F">
      <w:pPr>
        <w:pStyle w:val="a0"/>
        <w:ind w:firstLine="372"/>
        <w:rPr>
          <w:rFonts w:hint="eastAsia"/>
        </w:rPr>
      </w:pPr>
      <w:r w:rsidRPr="00E9743F">
        <w:rPr>
          <w:rFonts w:hint="eastAsia"/>
        </w:rPr>
        <w:t>之后，我们在</w:t>
      </w:r>
      <w:r w:rsidRPr="00E9743F">
        <w:t>Task1Mapper</w:t>
      </w:r>
      <w:r w:rsidRPr="00E9743F">
        <w:t>类</w:t>
      </w:r>
      <w:r w:rsidRPr="00E9743F">
        <w:rPr>
          <w:rFonts w:hint="eastAsia"/>
        </w:rPr>
        <w:t>的</w:t>
      </w:r>
      <w:r w:rsidRPr="00E9743F">
        <w:rPr>
          <w:rFonts w:hint="eastAsia"/>
        </w:rPr>
        <w:t>setup</w:t>
      </w:r>
      <w:r w:rsidRPr="00E9743F">
        <w:rPr>
          <w:rFonts w:hint="eastAsia"/>
        </w:rPr>
        <w:t>方法中通过以下代码获取</w:t>
      </w:r>
      <w:r w:rsidRPr="00E9743F">
        <w:rPr>
          <w:rFonts w:hint="eastAsia"/>
        </w:rPr>
        <w:t>Distributed</w:t>
      </w:r>
      <w:r w:rsidRPr="00E9743F">
        <w:t xml:space="preserve"> </w:t>
      </w:r>
      <w:r w:rsidRPr="00E9743F">
        <w:rPr>
          <w:rFonts w:hint="eastAsia"/>
        </w:rPr>
        <w:t>C</w:t>
      </w:r>
      <w:r w:rsidRPr="00E9743F">
        <w:t>ac</w:t>
      </w:r>
      <w:r w:rsidRPr="00E9743F">
        <w:rPr>
          <w:rFonts w:hint="eastAsia"/>
        </w:rPr>
        <w:t>he</w:t>
      </w:r>
      <w:r w:rsidRPr="00E9743F">
        <w:t xml:space="preserve"> </w:t>
      </w:r>
      <w:r w:rsidRPr="00E9743F">
        <w:rPr>
          <w:rFonts w:hint="eastAsia"/>
        </w:rPr>
        <w:t>File</w:t>
      </w:r>
      <w:r w:rsidRPr="00E9743F">
        <w:rPr>
          <w:rFonts w:hint="eastAsia"/>
        </w:rPr>
        <w:t>：</w:t>
      </w:r>
    </w:p>
    <w:tbl>
      <w:tblPr>
        <w:tblStyle w:val="afa"/>
        <w:tblW w:w="0" w:type="auto"/>
        <w:tblInd w:w="360" w:type="dxa"/>
        <w:tblLook w:val="04A0" w:firstRow="1" w:lastRow="0" w:firstColumn="1" w:lastColumn="0" w:noHBand="0" w:noVBand="1"/>
      </w:tblPr>
      <w:tblGrid>
        <w:gridCol w:w="8296"/>
      </w:tblGrid>
      <w:tr w:rsidR="00E9743F" w:rsidTr="004C7165">
        <w:tc>
          <w:tcPr>
            <w:tcW w:w="8296" w:type="dxa"/>
          </w:tcPr>
          <w:p w:rsidR="00E9743F" w:rsidRPr="00CA15C6" w:rsidRDefault="00E9743F" w:rsidP="004C7165">
            <w:pPr>
              <w:widowControl/>
              <w:shd w:val="clear" w:color="auto" w:fill="FFFFFF"/>
              <w:snapToGrid w:val="0"/>
              <w:jc w:val="left"/>
              <w:rPr>
                <w:rFonts w:ascii="Consolas" w:hAnsi="Consolas" w:cs="Consolas"/>
                <w:kern w:val="0"/>
                <w:szCs w:val="18"/>
              </w:rPr>
            </w:pPr>
            <w:r w:rsidRPr="007A3102">
              <w:rPr>
                <w:rFonts w:ascii="Consolas" w:eastAsia="YaHei Consolas Hybrid" w:hAnsi="Consolas" w:cs="Consolas"/>
                <w:color w:val="000000"/>
                <w:kern w:val="0"/>
                <w:szCs w:val="18"/>
              </w:rPr>
              <w:t>Path</w:t>
            </w:r>
            <w:r w:rsidRPr="007A3102">
              <w:rPr>
                <w:rFonts w:ascii="Consolas" w:eastAsia="YaHei Consolas Hybrid" w:hAnsi="Consolas" w:cs="Consolas"/>
                <w:b/>
                <w:bCs/>
                <w:color w:val="000080"/>
                <w:kern w:val="0"/>
                <w:szCs w:val="18"/>
              </w:rPr>
              <w:t>[]</w:t>
            </w:r>
            <w:r w:rsidRPr="007A3102">
              <w:rPr>
                <w:rFonts w:ascii="Consolas" w:eastAsia="YaHei Consolas Hybrid" w:hAnsi="Consolas" w:cs="Consolas"/>
                <w:color w:val="000000"/>
                <w:kern w:val="0"/>
                <w:szCs w:val="18"/>
              </w:rPr>
              <w:t xml:space="preserve"> cacheFiles </w:t>
            </w:r>
            <w:r w:rsidRPr="007A3102">
              <w:rPr>
                <w:rFonts w:ascii="Consolas" w:eastAsia="YaHei Consolas Hybrid" w:hAnsi="Consolas" w:cs="Consolas"/>
                <w:b/>
                <w:bCs/>
                <w:color w:val="000080"/>
                <w:kern w:val="0"/>
                <w:szCs w:val="18"/>
              </w:rPr>
              <w:t>=</w:t>
            </w:r>
            <w:r w:rsidRPr="007A3102">
              <w:rPr>
                <w:rFonts w:ascii="Consolas" w:eastAsia="YaHei Consolas Hybrid" w:hAnsi="Consolas" w:cs="Consolas"/>
                <w:color w:val="000000"/>
                <w:kern w:val="0"/>
                <w:szCs w:val="18"/>
              </w:rPr>
              <w:t xml:space="preserve"> context</w:t>
            </w:r>
            <w:r w:rsidRPr="007A3102">
              <w:rPr>
                <w:rFonts w:ascii="Consolas" w:eastAsia="YaHei Consolas Hybrid" w:hAnsi="Consolas" w:cs="Consolas"/>
                <w:b/>
                <w:bCs/>
                <w:color w:val="000080"/>
                <w:kern w:val="0"/>
                <w:szCs w:val="18"/>
              </w:rPr>
              <w:t>.</w:t>
            </w:r>
            <w:r w:rsidRPr="007A3102">
              <w:rPr>
                <w:rFonts w:ascii="Consolas" w:eastAsia="YaHei Consolas Hybrid" w:hAnsi="Consolas" w:cs="Consolas"/>
                <w:color w:val="000000"/>
                <w:kern w:val="0"/>
                <w:szCs w:val="18"/>
              </w:rPr>
              <w:t>getLocalCacheFiles</w:t>
            </w:r>
            <w:r w:rsidRPr="007A3102">
              <w:rPr>
                <w:rFonts w:ascii="Consolas" w:eastAsia="YaHei Consolas Hybrid" w:hAnsi="Consolas" w:cs="Consolas"/>
                <w:b/>
                <w:bCs/>
                <w:color w:val="000080"/>
                <w:kern w:val="0"/>
                <w:szCs w:val="18"/>
              </w:rPr>
              <w:t>();</w:t>
            </w:r>
          </w:p>
          <w:p w:rsidR="00E9743F" w:rsidRPr="00A41E9D" w:rsidRDefault="00E9743F" w:rsidP="004C7165">
            <w:pPr>
              <w:widowControl/>
              <w:shd w:val="clear" w:color="auto" w:fill="FFFFFF"/>
              <w:snapToGrid w:val="0"/>
              <w:jc w:val="left"/>
              <w:rPr>
                <w:rFonts w:ascii="Consolas" w:eastAsia="YaHei Consolas Hybrid" w:hAnsi="Consolas" w:cs="Consolas"/>
                <w:color w:val="000000"/>
                <w:kern w:val="0"/>
                <w:szCs w:val="18"/>
              </w:rPr>
            </w:pPr>
            <w:r w:rsidRPr="007A3102">
              <w:rPr>
                <w:rFonts w:ascii="Consolas" w:eastAsia="YaHei Consolas Hybrid" w:hAnsi="Consolas" w:cs="Consolas"/>
                <w:color w:val="000000"/>
                <w:kern w:val="0"/>
                <w:szCs w:val="18"/>
              </w:rPr>
              <w:t xml:space="preserve">BufferedReader joinReader </w:t>
            </w:r>
            <w:r w:rsidRPr="007A3102">
              <w:rPr>
                <w:rFonts w:ascii="Consolas" w:eastAsia="YaHei Consolas Hybrid" w:hAnsi="Consolas" w:cs="Consolas"/>
                <w:b/>
                <w:bCs/>
                <w:color w:val="000080"/>
                <w:kern w:val="0"/>
                <w:szCs w:val="18"/>
              </w:rPr>
              <w:t>=</w:t>
            </w:r>
            <w:r w:rsidRPr="007A3102">
              <w:rPr>
                <w:rFonts w:ascii="Consolas" w:eastAsia="YaHei Consolas Hybrid" w:hAnsi="Consolas" w:cs="Consolas"/>
                <w:color w:val="000000"/>
                <w:kern w:val="0"/>
                <w:szCs w:val="18"/>
              </w:rPr>
              <w:t xml:space="preserve"> </w:t>
            </w:r>
            <w:r w:rsidRPr="007A3102">
              <w:rPr>
                <w:rFonts w:ascii="Consolas" w:eastAsia="YaHei Consolas Hybrid" w:hAnsi="Consolas" w:cs="Consolas"/>
                <w:b/>
                <w:bCs/>
                <w:color w:val="0000FF"/>
                <w:kern w:val="0"/>
                <w:szCs w:val="18"/>
              </w:rPr>
              <w:t>new</w:t>
            </w:r>
            <w:r w:rsidRPr="007A3102">
              <w:rPr>
                <w:rFonts w:ascii="Consolas" w:eastAsia="YaHei Consolas Hybrid" w:hAnsi="Consolas" w:cs="Consolas"/>
                <w:color w:val="000000"/>
                <w:kern w:val="0"/>
                <w:szCs w:val="18"/>
              </w:rPr>
              <w:t xml:space="preserve"> BufferedReader</w:t>
            </w:r>
            <w:r w:rsidRPr="007A3102">
              <w:rPr>
                <w:rFonts w:ascii="Consolas" w:eastAsia="YaHei Consolas Hybrid" w:hAnsi="Consolas" w:cs="Consolas"/>
                <w:b/>
                <w:bCs/>
                <w:color w:val="000080"/>
                <w:kern w:val="0"/>
                <w:szCs w:val="18"/>
              </w:rPr>
              <w:t>(</w:t>
            </w:r>
            <w:r w:rsidRPr="007A3102">
              <w:rPr>
                <w:rFonts w:ascii="Consolas" w:eastAsia="YaHei Consolas Hybrid" w:hAnsi="Consolas" w:cs="Consolas"/>
                <w:b/>
                <w:bCs/>
                <w:color w:val="0000FF"/>
                <w:kern w:val="0"/>
                <w:szCs w:val="18"/>
              </w:rPr>
              <w:t>new</w:t>
            </w:r>
            <w:r w:rsidR="00A41E9D">
              <w:rPr>
                <w:rFonts w:ascii="Consolas" w:eastAsia="YaHei Consolas Hybrid" w:hAnsi="Consolas" w:cs="Consolas"/>
                <w:color w:val="000000"/>
                <w:kern w:val="0"/>
                <w:szCs w:val="18"/>
              </w:rPr>
              <w:t xml:space="preserve"> </w:t>
            </w:r>
            <w:r w:rsidRPr="007A3102">
              <w:rPr>
                <w:rFonts w:ascii="Consolas" w:eastAsia="YaHei Consolas Hybrid" w:hAnsi="Consolas" w:cs="Consolas"/>
                <w:color w:val="000000"/>
                <w:kern w:val="0"/>
                <w:szCs w:val="18"/>
              </w:rPr>
              <w:t>FileReader</w:t>
            </w:r>
            <w:r w:rsidRPr="007A3102">
              <w:rPr>
                <w:rFonts w:ascii="Consolas" w:eastAsia="YaHei Consolas Hybrid" w:hAnsi="Consolas" w:cs="Consolas"/>
                <w:b/>
                <w:bCs/>
                <w:color w:val="000080"/>
                <w:kern w:val="0"/>
                <w:szCs w:val="18"/>
              </w:rPr>
              <w:t>(</w:t>
            </w:r>
            <w:r w:rsidRPr="007A3102">
              <w:rPr>
                <w:rFonts w:ascii="Consolas" w:eastAsia="YaHei Consolas Hybrid" w:hAnsi="Consolas" w:cs="Consolas"/>
                <w:color w:val="000000"/>
                <w:kern w:val="0"/>
                <w:szCs w:val="18"/>
              </w:rPr>
              <w:t>cacheFiles</w:t>
            </w:r>
            <w:r w:rsidRPr="007A3102">
              <w:rPr>
                <w:rFonts w:ascii="Consolas" w:eastAsia="YaHei Consolas Hybrid" w:hAnsi="Consolas" w:cs="Consolas"/>
                <w:b/>
                <w:bCs/>
                <w:color w:val="000080"/>
                <w:kern w:val="0"/>
                <w:szCs w:val="18"/>
              </w:rPr>
              <w:t>[</w:t>
            </w:r>
            <w:r w:rsidRPr="007A3102">
              <w:rPr>
                <w:rFonts w:ascii="Consolas" w:eastAsia="YaHei Consolas Hybrid" w:hAnsi="Consolas" w:cs="Consolas"/>
                <w:color w:val="FF8000"/>
                <w:kern w:val="0"/>
                <w:szCs w:val="18"/>
              </w:rPr>
              <w:t>0</w:t>
            </w:r>
            <w:r w:rsidRPr="007A3102">
              <w:rPr>
                <w:rFonts w:ascii="Consolas" w:eastAsia="YaHei Consolas Hybrid" w:hAnsi="Consolas" w:cs="Consolas"/>
                <w:b/>
                <w:bCs/>
                <w:color w:val="000080"/>
                <w:kern w:val="0"/>
                <w:szCs w:val="18"/>
              </w:rPr>
              <w:t>].</w:t>
            </w:r>
            <w:r w:rsidRPr="007A3102">
              <w:rPr>
                <w:rFonts w:ascii="Consolas" w:eastAsia="YaHei Consolas Hybrid" w:hAnsi="Consolas" w:cs="Consolas"/>
                <w:color w:val="000000"/>
                <w:kern w:val="0"/>
                <w:szCs w:val="18"/>
              </w:rPr>
              <w:t>toUri</w:t>
            </w:r>
            <w:r w:rsidRPr="007A3102">
              <w:rPr>
                <w:rFonts w:ascii="Consolas" w:eastAsia="YaHei Consolas Hybrid" w:hAnsi="Consolas" w:cs="Consolas"/>
                <w:b/>
                <w:bCs/>
                <w:color w:val="000080"/>
                <w:kern w:val="0"/>
                <w:szCs w:val="18"/>
              </w:rPr>
              <w:t>().</w:t>
            </w:r>
            <w:r w:rsidRPr="007A3102">
              <w:rPr>
                <w:rFonts w:ascii="Consolas" w:eastAsia="YaHei Consolas Hybrid" w:hAnsi="Consolas" w:cs="Consolas"/>
                <w:color w:val="000000"/>
                <w:kern w:val="0"/>
                <w:szCs w:val="18"/>
              </w:rPr>
              <w:t>getPath</w:t>
            </w:r>
            <w:r w:rsidRPr="007A3102">
              <w:rPr>
                <w:rFonts w:ascii="Consolas" w:eastAsia="YaHei Consolas Hybrid" w:hAnsi="Consolas" w:cs="Consolas"/>
                <w:b/>
                <w:bCs/>
                <w:color w:val="000080"/>
                <w:kern w:val="0"/>
                <w:szCs w:val="18"/>
              </w:rPr>
              <w:t>()));</w:t>
            </w:r>
          </w:p>
          <w:p w:rsidR="00E9743F" w:rsidRPr="007A3102" w:rsidRDefault="00E9743F" w:rsidP="004C7165">
            <w:pPr>
              <w:widowControl/>
              <w:shd w:val="clear" w:color="auto" w:fill="FFFFFF"/>
              <w:snapToGrid w:val="0"/>
              <w:jc w:val="left"/>
              <w:rPr>
                <w:rFonts w:ascii="YaHei Consolas Hybrid" w:eastAsia="YaHei Consolas Hybrid" w:hAnsi="YaHei Consolas Hybrid" w:cs="宋体" w:hint="eastAsia"/>
                <w:b/>
                <w:bCs/>
                <w:color w:val="000080"/>
                <w:kern w:val="0"/>
                <w:szCs w:val="18"/>
              </w:rPr>
            </w:pPr>
            <w:r w:rsidRPr="007A3102">
              <w:rPr>
                <w:rFonts w:ascii="Consolas" w:eastAsia="YaHei Consolas Hybrid" w:hAnsi="Consolas" w:cs="Consolas"/>
                <w:color w:val="000000"/>
                <w:kern w:val="0"/>
                <w:szCs w:val="18"/>
              </w:rPr>
              <w:t>String line</w:t>
            </w:r>
            <w:r w:rsidRPr="007A3102">
              <w:rPr>
                <w:rFonts w:ascii="Consolas" w:eastAsia="YaHei Consolas Hybrid" w:hAnsi="Consolas" w:cs="Consolas"/>
                <w:b/>
                <w:bCs/>
                <w:color w:val="000080"/>
                <w:kern w:val="0"/>
                <w:szCs w:val="18"/>
              </w:rPr>
              <w:t>=</w:t>
            </w:r>
            <w:r w:rsidRPr="007A3102">
              <w:rPr>
                <w:rFonts w:ascii="Consolas" w:eastAsia="YaHei Consolas Hybrid" w:hAnsi="Consolas" w:cs="Consolas"/>
                <w:color w:val="000000"/>
                <w:kern w:val="0"/>
                <w:szCs w:val="18"/>
              </w:rPr>
              <w:t xml:space="preserve"> joinReader</w:t>
            </w:r>
            <w:r w:rsidRPr="007A3102">
              <w:rPr>
                <w:rFonts w:ascii="Consolas" w:eastAsia="YaHei Consolas Hybrid" w:hAnsi="Consolas" w:cs="Consolas"/>
                <w:b/>
                <w:bCs/>
                <w:color w:val="000080"/>
                <w:kern w:val="0"/>
                <w:szCs w:val="18"/>
              </w:rPr>
              <w:t>.</w:t>
            </w:r>
            <w:r w:rsidRPr="007A3102">
              <w:rPr>
                <w:rFonts w:ascii="Consolas" w:eastAsia="YaHei Consolas Hybrid" w:hAnsi="Consolas" w:cs="Consolas"/>
                <w:color w:val="000000"/>
                <w:kern w:val="0"/>
                <w:szCs w:val="18"/>
              </w:rPr>
              <w:t>readLine</w:t>
            </w:r>
            <w:r w:rsidRPr="007A3102">
              <w:rPr>
                <w:rFonts w:ascii="Consolas" w:eastAsia="YaHei Consolas Hybrid" w:hAnsi="Consolas" w:cs="Consolas"/>
                <w:b/>
                <w:bCs/>
                <w:color w:val="000080"/>
                <w:kern w:val="0"/>
                <w:szCs w:val="18"/>
              </w:rPr>
              <w:t>();</w:t>
            </w:r>
          </w:p>
        </w:tc>
      </w:tr>
    </w:tbl>
    <w:p w:rsidR="00E9743F" w:rsidRPr="00E9743F" w:rsidRDefault="00E9743F" w:rsidP="00E9743F">
      <w:pPr>
        <w:pStyle w:val="a0"/>
        <w:ind w:firstLine="372"/>
        <w:rPr>
          <w:rFonts w:hint="eastAsia"/>
        </w:rPr>
      </w:pPr>
      <w:r w:rsidRPr="00E9743F">
        <w:rPr>
          <w:rFonts w:hint="eastAsia"/>
        </w:rPr>
        <w:t>另外，我们也在</w:t>
      </w:r>
      <w:r w:rsidRPr="00E9743F">
        <w:rPr>
          <w:rFonts w:hint="eastAsia"/>
        </w:rPr>
        <w:t>Task</w:t>
      </w:r>
      <w:r w:rsidRPr="00E9743F">
        <w:t>1</w:t>
      </w:r>
      <w:r w:rsidRPr="00E9743F">
        <w:rPr>
          <w:rFonts w:hint="eastAsia"/>
        </w:rPr>
        <w:t>Mapper</w:t>
      </w:r>
      <w:r w:rsidRPr="00E9743F">
        <w:rPr>
          <w:rFonts w:hint="eastAsia"/>
        </w:rPr>
        <w:t>类中创建了静态私有成员</w:t>
      </w:r>
      <w:r w:rsidRPr="00E9743F">
        <w:rPr>
          <w:rFonts w:hint="eastAsia"/>
        </w:rPr>
        <w:t>names</w:t>
      </w:r>
      <w:r w:rsidRPr="00E9743F">
        <w:rPr>
          <w:rFonts w:hint="eastAsia"/>
        </w:rPr>
        <w:t>，用来保存从</w:t>
      </w:r>
      <w:r w:rsidRPr="00E9743F">
        <w:rPr>
          <w:rFonts w:hint="eastAsia"/>
        </w:rPr>
        <w:t>Distributed</w:t>
      </w:r>
      <w:r w:rsidRPr="00E9743F">
        <w:t xml:space="preserve"> </w:t>
      </w:r>
      <w:r w:rsidRPr="00E9743F">
        <w:rPr>
          <w:rFonts w:hint="eastAsia"/>
        </w:rPr>
        <w:t>Cache</w:t>
      </w:r>
      <w:r w:rsidRPr="00E9743F">
        <w:t xml:space="preserve"> </w:t>
      </w:r>
      <w:r w:rsidRPr="00E9743F">
        <w:rPr>
          <w:rFonts w:hint="eastAsia"/>
        </w:rPr>
        <w:t>File</w:t>
      </w:r>
      <w:r w:rsidRPr="00E9743F">
        <w:rPr>
          <w:rFonts w:hint="eastAsia"/>
        </w:rPr>
        <w:t>中读取的小说人名，以供所有</w:t>
      </w:r>
      <w:r w:rsidR="00A41E9D">
        <w:rPr>
          <w:rFonts w:hint="eastAsia"/>
        </w:rPr>
        <w:t>Map</w:t>
      </w:r>
      <w:r w:rsidRPr="00E9743F">
        <w:rPr>
          <w:rFonts w:hint="eastAsia"/>
        </w:rPr>
        <w:t>p</w:t>
      </w:r>
      <w:r w:rsidR="00A41E9D">
        <w:t>er</w:t>
      </w:r>
      <w:r w:rsidRPr="00E9743F">
        <w:rPr>
          <w:rFonts w:hint="eastAsia"/>
        </w:rPr>
        <w:t>节点进行使用。</w:t>
      </w:r>
    </w:p>
    <w:p w:rsidR="00E9743F" w:rsidRPr="00E9743F" w:rsidRDefault="00E9743F" w:rsidP="006F3F6F">
      <w:pPr>
        <w:pStyle w:val="a0"/>
        <w:ind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E9743F">
        <w:t>自定义数据输出类型</w:t>
      </w:r>
    </w:p>
    <w:p w:rsidR="00E9743F" w:rsidRPr="00E9743F" w:rsidRDefault="00E9743F" w:rsidP="006F3F6F">
      <w:pPr>
        <w:pStyle w:val="a0"/>
        <w:ind w:firstLine="372"/>
        <w:rPr>
          <w:rFonts w:hint="eastAsia"/>
        </w:rPr>
      </w:pPr>
      <w:r w:rsidRPr="00E9743F">
        <w:rPr>
          <w:rFonts w:hint="eastAsia"/>
        </w:rPr>
        <w:t>在实验过程中，为了保证任务</w:t>
      </w:r>
      <w:r w:rsidRPr="00E9743F">
        <w:rPr>
          <w:rFonts w:hint="eastAsia"/>
        </w:rPr>
        <w:t>1</w:t>
      </w:r>
      <w:r w:rsidRPr="00E9743F">
        <w:rPr>
          <w:rFonts w:hint="eastAsia"/>
        </w:rPr>
        <w:t>的输出能够直接作为任务</w:t>
      </w:r>
      <w:r w:rsidRPr="00E9743F">
        <w:rPr>
          <w:rFonts w:hint="eastAsia"/>
        </w:rPr>
        <w:t>2</w:t>
      </w:r>
      <w:r w:rsidRPr="00E9743F">
        <w:rPr>
          <w:rFonts w:hint="eastAsia"/>
        </w:rPr>
        <w:t>的输入进行进一步的操作，我们需要确保输出的文件中，每一行包含的人名由单个空格隔开，且每一行最后一个人名之后有一个空格；但是</w:t>
      </w:r>
      <w:r w:rsidRPr="00E9743F">
        <w:rPr>
          <w:rFonts w:hint="eastAsia"/>
        </w:rPr>
        <w:t>hadoop</w:t>
      </w:r>
      <w:r w:rsidRPr="00E9743F">
        <w:rPr>
          <w:rFonts w:hint="eastAsia"/>
        </w:rPr>
        <w:t>中提供的</w:t>
      </w:r>
      <w:r w:rsidRPr="00E9743F">
        <w:rPr>
          <w:rFonts w:hint="eastAsia"/>
        </w:rPr>
        <w:t>Text</w:t>
      </w:r>
      <w:r w:rsidRPr="00E9743F">
        <w:t>OutputForma</w:t>
      </w:r>
      <w:r w:rsidRPr="00E9743F">
        <w:rPr>
          <w:rFonts w:hint="eastAsia"/>
        </w:rPr>
        <w:t>t</w:t>
      </w:r>
      <w:r w:rsidRPr="00E9743F">
        <w:rPr>
          <w:rFonts w:hint="eastAsia"/>
        </w:rPr>
        <w:t>类使得输出文件中每一行最后包含一个制表符“</w:t>
      </w:r>
      <w:r w:rsidRPr="00E9743F">
        <w:t>\t</w:t>
      </w:r>
      <w:r w:rsidRPr="00E9743F">
        <w:rPr>
          <w:rFonts w:hint="eastAsia"/>
        </w:rPr>
        <w:t>”，所以我们需要自定义输出格式类型。我们自定义了输出格式类型，即根据需要自行定制了</w:t>
      </w:r>
      <w:r w:rsidRPr="00E9743F">
        <w:rPr>
          <w:rFonts w:hint="eastAsia"/>
        </w:rPr>
        <w:t>OutputFormat</w:t>
      </w:r>
      <w:r w:rsidRPr="00E9743F">
        <w:rPr>
          <w:rFonts w:hint="eastAsia"/>
        </w:rPr>
        <w:t>和</w:t>
      </w:r>
      <w:r w:rsidRPr="00E9743F">
        <w:rPr>
          <w:rFonts w:hint="eastAsia"/>
        </w:rPr>
        <w:t>RecordWriter</w:t>
      </w:r>
      <w:r w:rsidRPr="00E9743F">
        <w:rPr>
          <w:rFonts w:hint="eastAsia"/>
        </w:rPr>
        <w:t>。我们主要实现了</w:t>
      </w:r>
      <w:r w:rsidRPr="00E9743F">
        <w:t>Task1CustomOutputFormat</w:t>
      </w:r>
      <w:r w:rsidRPr="00E9743F">
        <w:t>类和</w:t>
      </w:r>
      <w:r w:rsidRPr="00E9743F">
        <w:t>Task1CustomRecordWriter</w:t>
      </w:r>
      <w:r w:rsidRPr="00E9743F">
        <w:t>类</w:t>
      </w:r>
      <w:r w:rsidRPr="00E9743F">
        <w:rPr>
          <w:rFonts w:hint="eastAsia"/>
        </w:rPr>
        <w:t>。</w:t>
      </w:r>
    </w:p>
    <w:p w:rsidR="00E9743F" w:rsidRPr="00E9743F" w:rsidRDefault="00E9743F" w:rsidP="00E9743F">
      <w:pPr>
        <w:pStyle w:val="a0"/>
        <w:ind w:firstLine="372"/>
        <w:rPr>
          <w:rFonts w:hint="eastAsia"/>
        </w:rPr>
      </w:pPr>
      <w:r w:rsidRPr="00E9743F">
        <w:t>Task1CustomOutputFormat</w:t>
      </w:r>
      <w:r w:rsidRPr="00E9743F">
        <w:rPr>
          <w:rFonts w:hint="eastAsia"/>
        </w:rPr>
        <w:t>类继承自</w:t>
      </w:r>
      <w:r w:rsidRPr="00E9743F">
        <w:t>FileOutputFormat</w:t>
      </w:r>
      <w:r w:rsidRPr="00E9743F">
        <w:rPr>
          <w:rFonts w:hint="eastAsia"/>
        </w:rPr>
        <w:t>类。我们重写</w:t>
      </w:r>
      <w:r w:rsidRPr="00E9743F">
        <w:t>Task1CustomOutputFormat</w:t>
      </w:r>
      <w:r w:rsidRPr="00E9743F">
        <w:rPr>
          <w:rFonts w:hint="eastAsia"/>
        </w:rPr>
        <w:t>类中的</w:t>
      </w:r>
      <w:r w:rsidRPr="00E9743F">
        <w:rPr>
          <w:rFonts w:hint="eastAsia"/>
        </w:rPr>
        <w:t>getRecordWriter</w:t>
      </w:r>
      <w:r w:rsidRPr="00E9743F">
        <w:rPr>
          <w:rFonts w:hint="eastAsia"/>
        </w:rPr>
        <w:t>方法，在该方法中我们自定义输出文件名及其路径，并在</w:t>
      </w:r>
      <w:r w:rsidRPr="00E9743F">
        <w:rPr>
          <w:rFonts w:hint="eastAsia"/>
        </w:rPr>
        <w:t>HDFS</w:t>
      </w:r>
      <w:r w:rsidRPr="00E9743F">
        <w:rPr>
          <w:rFonts w:hint="eastAsia"/>
        </w:rPr>
        <w:t>上进行文件的创建。最后，它通过创建</w:t>
      </w:r>
      <w:r w:rsidRPr="00E9743F">
        <w:t>Task1CustomRecordWriter</w:t>
      </w:r>
      <w:r w:rsidRPr="00E9743F">
        <w:rPr>
          <w:rFonts w:hint="eastAsia"/>
        </w:rPr>
        <w:t>类，将输出内容写入到输出文件中。</w:t>
      </w:r>
    </w:p>
    <w:p w:rsidR="007A3102" w:rsidRPr="00E9743F" w:rsidRDefault="00E9743F" w:rsidP="007A3102">
      <w:pPr>
        <w:pStyle w:val="a0"/>
        <w:ind w:firstLine="372"/>
        <w:rPr>
          <w:rFonts w:hint="eastAsia"/>
        </w:rPr>
      </w:pPr>
      <w:r w:rsidRPr="00E9743F">
        <w:t>Task1CustomRecordWriter</w:t>
      </w:r>
      <w:r w:rsidRPr="00E9743F">
        <w:rPr>
          <w:rFonts w:hint="eastAsia"/>
        </w:rPr>
        <w:t>类继承自</w:t>
      </w:r>
      <w:r w:rsidRPr="00E9743F">
        <w:rPr>
          <w:rFonts w:hint="eastAsia"/>
        </w:rPr>
        <w:t>RecordWriter</w:t>
      </w:r>
      <w:r w:rsidRPr="00E9743F">
        <w:rPr>
          <w:rFonts w:hint="eastAsia"/>
        </w:rPr>
        <w:t>类。我们重写</w:t>
      </w:r>
      <w:r w:rsidRPr="00E9743F">
        <w:t>Task1CustomRecordWriter</w:t>
      </w:r>
      <w:r w:rsidRPr="00E9743F">
        <w:rPr>
          <w:rFonts w:hint="eastAsia"/>
        </w:rPr>
        <w:t>类中的</w:t>
      </w:r>
      <w:r w:rsidRPr="00E9743F">
        <w:rPr>
          <w:rFonts w:hint="eastAsia"/>
        </w:rPr>
        <w:t>write</w:t>
      </w:r>
      <w:r w:rsidRPr="00E9743F">
        <w:rPr>
          <w:rFonts w:hint="eastAsia"/>
        </w:rPr>
        <w:t>方法，在该方法中，我们自定义将输出内容写入到输出文件中的格式，实现代码如下：</w:t>
      </w:r>
    </w:p>
    <w:tbl>
      <w:tblPr>
        <w:tblStyle w:val="afa"/>
        <w:tblW w:w="0" w:type="auto"/>
        <w:tblInd w:w="360" w:type="dxa"/>
        <w:tblLook w:val="04A0" w:firstRow="1" w:lastRow="0" w:firstColumn="1" w:lastColumn="0" w:noHBand="0" w:noVBand="1"/>
      </w:tblPr>
      <w:tblGrid>
        <w:gridCol w:w="8296"/>
      </w:tblGrid>
      <w:tr w:rsidR="00E9743F" w:rsidTr="004C7165">
        <w:tc>
          <w:tcPr>
            <w:tcW w:w="8296" w:type="dxa"/>
          </w:tcPr>
          <w:p w:rsidR="00E9743F" w:rsidRPr="006F3F6F" w:rsidRDefault="00E9743F" w:rsidP="004C7165">
            <w:pPr>
              <w:widowControl/>
              <w:shd w:val="clear" w:color="auto" w:fill="FFFFFF"/>
              <w:snapToGrid w:val="0"/>
              <w:jc w:val="left"/>
              <w:rPr>
                <w:rFonts w:ascii="Consolas" w:eastAsia="YaHei Consolas Hybrid" w:hAnsi="Consolas" w:cs="Consolas"/>
                <w:color w:val="000000"/>
                <w:kern w:val="0"/>
                <w:szCs w:val="18"/>
              </w:rPr>
            </w:pPr>
            <w:r w:rsidRPr="006F3F6F">
              <w:rPr>
                <w:rFonts w:ascii="Consolas" w:eastAsia="YaHei Consolas Hybrid" w:hAnsi="Consolas" w:cs="Consolas"/>
                <w:color w:val="000000"/>
                <w:kern w:val="0"/>
                <w:szCs w:val="18"/>
              </w:rPr>
              <w:t>@Override</w:t>
            </w:r>
          </w:p>
          <w:p w:rsidR="00E9743F" w:rsidRPr="006F3F6F" w:rsidRDefault="00E9743F" w:rsidP="004C7165">
            <w:pPr>
              <w:widowControl/>
              <w:shd w:val="clear" w:color="auto" w:fill="FFFFFF"/>
              <w:snapToGrid w:val="0"/>
              <w:jc w:val="left"/>
              <w:rPr>
                <w:rFonts w:ascii="Consolas" w:eastAsia="YaHei Consolas Hybrid" w:hAnsi="Consolas" w:cs="Consolas"/>
                <w:color w:val="000000"/>
                <w:kern w:val="0"/>
                <w:szCs w:val="18"/>
              </w:rPr>
            </w:pPr>
            <w:r w:rsidRPr="006F3F6F">
              <w:rPr>
                <w:rFonts w:ascii="Consolas" w:eastAsia="YaHei Consolas Hybrid" w:hAnsi="Consolas" w:cs="Consolas"/>
                <w:color w:val="8000FF"/>
                <w:kern w:val="0"/>
                <w:szCs w:val="18"/>
              </w:rPr>
              <w:t>public</w:t>
            </w:r>
            <w:r w:rsidRPr="006F3F6F">
              <w:rPr>
                <w:rFonts w:ascii="Consolas" w:eastAsia="YaHei Consolas Hybrid" w:hAnsi="Consolas" w:cs="Consolas"/>
                <w:color w:val="000000"/>
                <w:kern w:val="0"/>
                <w:szCs w:val="18"/>
              </w:rPr>
              <w:t xml:space="preserve"> </w:t>
            </w:r>
            <w:r w:rsidRPr="006F3F6F">
              <w:rPr>
                <w:rFonts w:ascii="Consolas" w:eastAsia="YaHei Consolas Hybrid" w:hAnsi="Consolas" w:cs="Consolas"/>
                <w:color w:val="8000FF"/>
                <w:kern w:val="0"/>
                <w:szCs w:val="18"/>
              </w:rPr>
              <w:t>void</w:t>
            </w:r>
            <w:r w:rsidRPr="006F3F6F">
              <w:rPr>
                <w:rFonts w:ascii="Consolas" w:eastAsia="YaHei Consolas Hybrid" w:hAnsi="Consolas" w:cs="Consolas"/>
                <w:color w:val="000000"/>
                <w:kern w:val="0"/>
                <w:szCs w:val="18"/>
              </w:rPr>
              <w:t xml:space="preserve"> write</w:t>
            </w:r>
            <w:r w:rsidRPr="006F3F6F">
              <w:rPr>
                <w:rFonts w:ascii="Consolas" w:eastAsia="YaHei Consolas Hybrid" w:hAnsi="Consolas" w:cs="Consolas"/>
                <w:b/>
                <w:bCs/>
                <w:color w:val="000080"/>
                <w:kern w:val="0"/>
                <w:szCs w:val="18"/>
              </w:rPr>
              <w:t>(</w:t>
            </w:r>
            <w:r w:rsidRPr="006F3F6F">
              <w:rPr>
                <w:rFonts w:ascii="Consolas" w:eastAsia="YaHei Consolas Hybrid" w:hAnsi="Consolas" w:cs="Consolas"/>
                <w:color w:val="000000"/>
                <w:kern w:val="0"/>
                <w:szCs w:val="18"/>
              </w:rPr>
              <w:t>Text arg0</w:t>
            </w:r>
            <w:r w:rsidRPr="006F3F6F">
              <w:rPr>
                <w:rFonts w:ascii="Consolas" w:eastAsia="YaHei Consolas Hybrid" w:hAnsi="Consolas" w:cs="Consolas"/>
                <w:b/>
                <w:bCs/>
                <w:color w:val="000080"/>
                <w:kern w:val="0"/>
                <w:szCs w:val="18"/>
              </w:rPr>
              <w:t>,</w:t>
            </w:r>
            <w:r w:rsidRPr="006F3F6F">
              <w:rPr>
                <w:rFonts w:ascii="Consolas" w:eastAsia="YaHei Consolas Hybrid" w:hAnsi="Consolas" w:cs="Consolas"/>
                <w:color w:val="000000"/>
                <w:kern w:val="0"/>
                <w:szCs w:val="18"/>
              </w:rPr>
              <w:t xml:space="preserve"> Text arg1</w:t>
            </w:r>
            <w:r w:rsidRPr="006F3F6F">
              <w:rPr>
                <w:rFonts w:ascii="Consolas" w:eastAsia="YaHei Consolas Hybrid" w:hAnsi="Consolas" w:cs="Consolas"/>
                <w:b/>
                <w:bCs/>
                <w:color w:val="000080"/>
                <w:kern w:val="0"/>
                <w:szCs w:val="18"/>
              </w:rPr>
              <w:t>)</w:t>
            </w:r>
            <w:r w:rsidRPr="006F3F6F">
              <w:rPr>
                <w:rFonts w:ascii="Consolas" w:eastAsia="YaHei Consolas Hybrid" w:hAnsi="Consolas" w:cs="Consolas"/>
                <w:color w:val="000000"/>
                <w:kern w:val="0"/>
                <w:szCs w:val="18"/>
              </w:rPr>
              <w:t xml:space="preserve"> </w:t>
            </w:r>
            <w:r w:rsidRPr="006F3F6F">
              <w:rPr>
                <w:rFonts w:ascii="Consolas" w:eastAsia="YaHei Consolas Hybrid" w:hAnsi="Consolas" w:cs="Consolas"/>
                <w:b/>
                <w:bCs/>
                <w:color w:val="0000FF"/>
                <w:kern w:val="0"/>
                <w:szCs w:val="18"/>
              </w:rPr>
              <w:t>throws</w:t>
            </w:r>
            <w:r w:rsidRPr="006F3F6F">
              <w:rPr>
                <w:rFonts w:ascii="Consolas" w:eastAsia="YaHei Consolas Hybrid" w:hAnsi="Consolas" w:cs="Consolas"/>
                <w:color w:val="000000"/>
                <w:kern w:val="0"/>
                <w:szCs w:val="18"/>
              </w:rPr>
              <w:t xml:space="preserve"> IOException</w:t>
            </w:r>
            <w:r w:rsidRPr="006F3F6F">
              <w:rPr>
                <w:rFonts w:ascii="Consolas" w:eastAsia="YaHei Consolas Hybrid" w:hAnsi="Consolas" w:cs="Consolas"/>
                <w:b/>
                <w:bCs/>
                <w:color w:val="000080"/>
                <w:kern w:val="0"/>
                <w:szCs w:val="18"/>
              </w:rPr>
              <w:t>,</w:t>
            </w:r>
            <w:r w:rsidRPr="006F3F6F">
              <w:rPr>
                <w:rFonts w:ascii="Consolas" w:eastAsia="YaHei Consolas Hybrid" w:hAnsi="Consolas" w:cs="Consolas"/>
                <w:color w:val="000000"/>
                <w:kern w:val="0"/>
                <w:szCs w:val="18"/>
              </w:rPr>
              <w:t xml:space="preserve"> InterruptedException </w:t>
            </w:r>
            <w:r w:rsidRPr="006F3F6F">
              <w:rPr>
                <w:rFonts w:ascii="Consolas" w:eastAsia="YaHei Consolas Hybrid" w:hAnsi="Consolas" w:cs="Consolas"/>
                <w:b/>
                <w:bCs/>
                <w:color w:val="000080"/>
                <w:kern w:val="0"/>
                <w:szCs w:val="18"/>
              </w:rPr>
              <w:t>{</w:t>
            </w:r>
          </w:p>
          <w:p w:rsidR="00E9743F" w:rsidRPr="006F3F6F" w:rsidRDefault="00E9743F" w:rsidP="004C7165">
            <w:pPr>
              <w:widowControl/>
              <w:shd w:val="clear" w:color="auto" w:fill="FFFFFF"/>
              <w:snapToGrid w:val="0"/>
              <w:jc w:val="left"/>
              <w:rPr>
                <w:rFonts w:ascii="Consolas" w:eastAsia="YaHei Consolas Hybrid" w:hAnsi="Consolas" w:cs="Consolas"/>
                <w:color w:val="008000"/>
                <w:kern w:val="0"/>
                <w:szCs w:val="18"/>
              </w:rPr>
            </w:pPr>
            <w:r w:rsidRPr="006F3F6F">
              <w:rPr>
                <w:rFonts w:ascii="Consolas" w:eastAsia="YaHei Consolas Hybrid" w:hAnsi="Consolas" w:cs="Consolas"/>
                <w:color w:val="000000"/>
                <w:kern w:val="0"/>
                <w:szCs w:val="18"/>
              </w:rPr>
              <w:t xml:space="preserve">    </w:t>
            </w:r>
            <w:r w:rsidRPr="006F3F6F">
              <w:rPr>
                <w:rFonts w:ascii="Consolas" w:eastAsia="YaHei Consolas Hybrid" w:hAnsi="Consolas" w:cs="Consolas"/>
                <w:color w:val="008000"/>
                <w:kern w:val="0"/>
                <w:szCs w:val="18"/>
              </w:rPr>
              <w:t>//custom write format</w:t>
            </w:r>
          </w:p>
          <w:p w:rsidR="00E9743F" w:rsidRPr="006F3F6F" w:rsidRDefault="00E9743F" w:rsidP="004C7165">
            <w:pPr>
              <w:widowControl/>
              <w:shd w:val="clear" w:color="auto" w:fill="FFFFFF"/>
              <w:snapToGrid w:val="0"/>
              <w:jc w:val="left"/>
              <w:rPr>
                <w:rFonts w:ascii="Consolas" w:eastAsia="YaHei Consolas Hybrid" w:hAnsi="Consolas" w:cs="Consolas"/>
                <w:color w:val="000000"/>
                <w:kern w:val="0"/>
                <w:szCs w:val="18"/>
              </w:rPr>
            </w:pPr>
            <w:r w:rsidRPr="006F3F6F">
              <w:rPr>
                <w:rFonts w:ascii="Consolas" w:eastAsia="YaHei Consolas Hybrid" w:hAnsi="Consolas" w:cs="Consolas"/>
                <w:color w:val="000000"/>
                <w:kern w:val="0"/>
                <w:szCs w:val="18"/>
              </w:rPr>
              <w:t xml:space="preserve">    fileOutstream</w:t>
            </w:r>
            <w:r w:rsidRPr="006F3F6F">
              <w:rPr>
                <w:rFonts w:ascii="Consolas" w:eastAsia="YaHei Consolas Hybrid" w:hAnsi="Consolas" w:cs="Consolas"/>
                <w:b/>
                <w:bCs/>
                <w:color w:val="000080"/>
                <w:kern w:val="0"/>
                <w:szCs w:val="18"/>
              </w:rPr>
              <w:t>.</w:t>
            </w:r>
            <w:r w:rsidRPr="006F3F6F">
              <w:rPr>
                <w:rFonts w:ascii="Consolas" w:eastAsia="YaHei Consolas Hybrid" w:hAnsi="Consolas" w:cs="Consolas"/>
                <w:color w:val="000000"/>
                <w:kern w:val="0"/>
                <w:szCs w:val="18"/>
              </w:rPr>
              <w:t>write</w:t>
            </w:r>
            <w:r w:rsidRPr="006F3F6F">
              <w:rPr>
                <w:rFonts w:ascii="Consolas" w:eastAsia="YaHei Consolas Hybrid" w:hAnsi="Consolas" w:cs="Consolas"/>
                <w:b/>
                <w:bCs/>
                <w:color w:val="000080"/>
                <w:kern w:val="0"/>
                <w:szCs w:val="18"/>
              </w:rPr>
              <w:t>((</w:t>
            </w:r>
            <w:r w:rsidRPr="006F3F6F">
              <w:rPr>
                <w:rFonts w:ascii="Consolas" w:eastAsia="YaHei Consolas Hybrid" w:hAnsi="Consolas" w:cs="Consolas"/>
                <w:color w:val="000000"/>
                <w:kern w:val="0"/>
                <w:szCs w:val="18"/>
              </w:rPr>
              <w:t>arg0</w:t>
            </w:r>
            <w:r w:rsidRPr="006F3F6F">
              <w:rPr>
                <w:rFonts w:ascii="Consolas" w:eastAsia="YaHei Consolas Hybrid" w:hAnsi="Consolas" w:cs="Consolas"/>
                <w:b/>
                <w:bCs/>
                <w:color w:val="000080"/>
                <w:kern w:val="0"/>
                <w:szCs w:val="18"/>
              </w:rPr>
              <w:t>.</w:t>
            </w:r>
            <w:r w:rsidRPr="006F3F6F">
              <w:rPr>
                <w:rFonts w:ascii="Consolas" w:eastAsia="YaHei Consolas Hybrid" w:hAnsi="Consolas" w:cs="Consolas"/>
                <w:color w:val="000000"/>
                <w:kern w:val="0"/>
                <w:szCs w:val="18"/>
              </w:rPr>
              <w:t>toString</w:t>
            </w:r>
            <w:r w:rsidRPr="006F3F6F">
              <w:rPr>
                <w:rFonts w:ascii="Consolas" w:eastAsia="YaHei Consolas Hybrid" w:hAnsi="Consolas" w:cs="Consolas"/>
                <w:b/>
                <w:bCs/>
                <w:color w:val="000080"/>
                <w:kern w:val="0"/>
                <w:szCs w:val="18"/>
              </w:rPr>
              <w:t>()</w:t>
            </w:r>
            <w:r w:rsidRPr="006F3F6F">
              <w:rPr>
                <w:rFonts w:ascii="Consolas" w:eastAsia="YaHei Consolas Hybrid" w:hAnsi="Consolas" w:cs="Consolas"/>
                <w:color w:val="000000"/>
                <w:kern w:val="0"/>
                <w:szCs w:val="18"/>
              </w:rPr>
              <w:t xml:space="preserve"> </w:t>
            </w:r>
            <w:r w:rsidRPr="006F3F6F">
              <w:rPr>
                <w:rFonts w:ascii="Consolas" w:eastAsia="YaHei Consolas Hybrid" w:hAnsi="Consolas" w:cs="Consolas"/>
                <w:b/>
                <w:bCs/>
                <w:color w:val="000080"/>
                <w:kern w:val="0"/>
                <w:szCs w:val="18"/>
              </w:rPr>
              <w:t>+</w:t>
            </w:r>
            <w:r w:rsidRPr="006F3F6F">
              <w:rPr>
                <w:rFonts w:ascii="Consolas" w:eastAsia="YaHei Consolas Hybrid" w:hAnsi="Consolas" w:cs="Consolas"/>
                <w:color w:val="000000"/>
                <w:kern w:val="0"/>
                <w:szCs w:val="18"/>
              </w:rPr>
              <w:t xml:space="preserve"> </w:t>
            </w:r>
            <w:r w:rsidRPr="006F3F6F">
              <w:rPr>
                <w:rFonts w:ascii="Consolas" w:eastAsia="YaHei Consolas Hybrid" w:hAnsi="Consolas" w:cs="Consolas"/>
                <w:color w:val="808080"/>
                <w:kern w:val="0"/>
                <w:szCs w:val="18"/>
              </w:rPr>
              <w:t>"\n"</w:t>
            </w:r>
            <w:r w:rsidRPr="006F3F6F">
              <w:rPr>
                <w:rFonts w:ascii="Consolas" w:eastAsia="YaHei Consolas Hybrid" w:hAnsi="Consolas" w:cs="Consolas"/>
                <w:b/>
                <w:bCs/>
                <w:color w:val="000080"/>
                <w:kern w:val="0"/>
                <w:szCs w:val="18"/>
              </w:rPr>
              <w:t>).</w:t>
            </w:r>
            <w:r w:rsidRPr="006F3F6F">
              <w:rPr>
                <w:rFonts w:ascii="Consolas" w:eastAsia="YaHei Consolas Hybrid" w:hAnsi="Consolas" w:cs="Consolas"/>
                <w:color w:val="000000"/>
                <w:kern w:val="0"/>
                <w:szCs w:val="18"/>
              </w:rPr>
              <w:t>getBytes</w:t>
            </w:r>
            <w:r w:rsidRPr="006F3F6F">
              <w:rPr>
                <w:rFonts w:ascii="Consolas" w:eastAsia="YaHei Consolas Hybrid" w:hAnsi="Consolas" w:cs="Consolas"/>
                <w:b/>
                <w:bCs/>
                <w:color w:val="000080"/>
                <w:kern w:val="0"/>
                <w:szCs w:val="18"/>
              </w:rPr>
              <w:t>());</w:t>
            </w:r>
          </w:p>
          <w:p w:rsidR="00E9743F" w:rsidRPr="00A02198" w:rsidRDefault="00E9743F" w:rsidP="004C7165">
            <w:pPr>
              <w:widowControl/>
              <w:shd w:val="clear" w:color="auto" w:fill="FFFFFF"/>
              <w:snapToGrid w:val="0"/>
              <w:jc w:val="left"/>
              <w:rPr>
                <w:rFonts w:ascii="Consolas" w:hAnsi="Consolas" w:cs="Consolas" w:hint="eastAsia"/>
                <w:kern w:val="0"/>
                <w:szCs w:val="21"/>
              </w:rPr>
            </w:pPr>
            <w:r w:rsidRPr="006F3F6F">
              <w:rPr>
                <w:rFonts w:ascii="Consolas" w:eastAsia="YaHei Consolas Hybrid" w:hAnsi="Consolas" w:cs="Consolas"/>
                <w:b/>
                <w:bCs/>
                <w:color w:val="000080"/>
                <w:kern w:val="0"/>
                <w:szCs w:val="18"/>
              </w:rPr>
              <w:t>}</w:t>
            </w:r>
          </w:p>
        </w:tc>
      </w:tr>
    </w:tbl>
    <w:p w:rsidR="00E9743F" w:rsidRPr="00E9743F" w:rsidRDefault="006F3F6F" w:rsidP="006F3F6F">
      <w:pPr>
        <w:pStyle w:val="a0"/>
        <w:ind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E9743F" w:rsidRPr="00E9743F">
        <w:t>分词</w:t>
      </w:r>
    </w:p>
    <w:p w:rsidR="00E9743F" w:rsidRPr="00E9743F" w:rsidRDefault="00E9743F" w:rsidP="00E9743F">
      <w:pPr>
        <w:pStyle w:val="a0"/>
        <w:ind w:firstLine="372"/>
      </w:pPr>
      <w:r w:rsidRPr="00E9743F">
        <w:rPr>
          <w:rFonts w:hint="eastAsia"/>
        </w:rPr>
        <w:t>在任务</w:t>
      </w:r>
      <w:r w:rsidRPr="00E9743F">
        <w:rPr>
          <w:rFonts w:hint="eastAsia"/>
        </w:rPr>
        <w:t>1</w:t>
      </w:r>
      <w:r w:rsidRPr="00E9743F">
        <w:rPr>
          <w:rFonts w:hint="eastAsia"/>
        </w:rPr>
        <w:t>中，我们使用了</w:t>
      </w:r>
      <w:r w:rsidRPr="00E9743F">
        <w:rPr>
          <w:rFonts w:hint="eastAsia"/>
        </w:rPr>
        <w:t>Ansj</w:t>
      </w:r>
      <w:r w:rsidRPr="00E9743F">
        <w:rPr>
          <w:rFonts w:hint="eastAsia"/>
        </w:rPr>
        <w:t>工具进行分词。我们通过引入</w:t>
      </w:r>
      <w:r w:rsidRPr="00E9743F">
        <w:rPr>
          <w:rFonts w:hint="eastAsia"/>
        </w:rPr>
        <w:t>Ansj</w:t>
      </w:r>
      <w:r w:rsidRPr="00E9743F">
        <w:rPr>
          <w:rFonts w:hint="eastAsia"/>
        </w:rPr>
        <w:t>的相关类，并调用其提供的</w:t>
      </w:r>
      <w:r w:rsidRPr="00E9743F">
        <w:rPr>
          <w:rFonts w:hint="eastAsia"/>
        </w:rPr>
        <w:t>API</w:t>
      </w:r>
      <w:r w:rsidRPr="00E9743F">
        <w:rPr>
          <w:rFonts w:hint="eastAsia"/>
        </w:rPr>
        <w:t>，对小说文本内容进行分类。</w:t>
      </w:r>
    </w:p>
    <w:p w:rsidR="00E9743F" w:rsidRPr="00E9743F" w:rsidRDefault="00E9743F" w:rsidP="00E9743F">
      <w:pPr>
        <w:pStyle w:val="a0"/>
        <w:ind w:firstLine="372"/>
      </w:pPr>
      <w:r w:rsidRPr="00E9743F">
        <w:rPr>
          <w:rFonts w:hint="eastAsia"/>
        </w:rPr>
        <w:t>我们在</w:t>
      </w:r>
      <w:r w:rsidRPr="00E9743F">
        <w:t>Task1Mapper</w:t>
      </w:r>
      <w:r w:rsidRPr="00E9743F">
        <w:t>类</w:t>
      </w:r>
      <w:r w:rsidRPr="00E9743F">
        <w:rPr>
          <w:rFonts w:hint="eastAsia"/>
        </w:rPr>
        <w:t>的</w:t>
      </w:r>
      <w:r w:rsidRPr="00E9743F">
        <w:rPr>
          <w:rFonts w:hint="eastAsia"/>
        </w:rPr>
        <w:t>setup</w:t>
      </w:r>
      <w:r w:rsidRPr="00E9743F">
        <w:rPr>
          <w:rFonts w:hint="eastAsia"/>
        </w:rPr>
        <w:t>方法中将小说人名导入到</w:t>
      </w:r>
      <w:r w:rsidRPr="00E9743F">
        <w:rPr>
          <w:rFonts w:hint="eastAsia"/>
        </w:rPr>
        <w:t>Ansj</w:t>
      </w:r>
      <w:r w:rsidRPr="00E9743F">
        <w:rPr>
          <w:rFonts w:hint="eastAsia"/>
        </w:rPr>
        <w:t>的用户自定义词典中；之后在</w:t>
      </w:r>
      <w:r w:rsidRPr="00E9743F">
        <w:rPr>
          <w:rFonts w:hint="eastAsia"/>
        </w:rPr>
        <w:t>map</w:t>
      </w:r>
      <w:r w:rsidRPr="00E9743F">
        <w:rPr>
          <w:rFonts w:hint="eastAsia"/>
        </w:rPr>
        <w:t>方法中，每次读入小说的一行内容，我们利用</w:t>
      </w:r>
      <w:r w:rsidRPr="00E9743F">
        <w:rPr>
          <w:rFonts w:hint="eastAsia"/>
        </w:rPr>
        <w:t>Ansj</w:t>
      </w:r>
      <w:r w:rsidRPr="00E9743F">
        <w:rPr>
          <w:rFonts w:hint="eastAsia"/>
        </w:rPr>
        <w:t>提供的</w:t>
      </w:r>
      <w:r w:rsidRPr="00E9743F">
        <w:rPr>
          <w:rFonts w:hint="eastAsia"/>
        </w:rPr>
        <w:t>API</w:t>
      </w:r>
      <w:r w:rsidRPr="00E9743F">
        <w:rPr>
          <w:rFonts w:hint="eastAsia"/>
        </w:rPr>
        <w:t>进行分词（由于小说人名在</w:t>
      </w:r>
      <w:r w:rsidRPr="00E9743F">
        <w:rPr>
          <w:rFonts w:hint="eastAsia"/>
        </w:rPr>
        <w:t>setup</w:t>
      </w:r>
      <w:r w:rsidRPr="00E9743F">
        <w:rPr>
          <w:rFonts w:hint="eastAsia"/>
        </w:rPr>
        <w:t>阶段已导入</w:t>
      </w:r>
      <w:r w:rsidRPr="00E9743F">
        <w:rPr>
          <w:rFonts w:hint="eastAsia"/>
        </w:rPr>
        <w:t>Ansj</w:t>
      </w:r>
      <w:r w:rsidRPr="00E9743F">
        <w:rPr>
          <w:rFonts w:hint="eastAsia"/>
        </w:rPr>
        <w:t>的用户自定义词典中，故它们不会在分词时被分割开），并逐个</w:t>
      </w:r>
      <w:r w:rsidR="00A8047F">
        <w:rPr>
          <w:rFonts w:hint="eastAsia"/>
        </w:rPr>
        <w:t>判断</w:t>
      </w:r>
      <w:r w:rsidRPr="00E9743F">
        <w:rPr>
          <w:rFonts w:hint="eastAsia"/>
        </w:rPr>
        <w:t>分好的词是否属于小说人名列表中，若属于小说人名列表则保留，否则去除。</w:t>
      </w:r>
    </w:p>
    <w:p w:rsidR="00E9743F" w:rsidRPr="00E9743F" w:rsidRDefault="00E9743F" w:rsidP="00424E1C">
      <w:pPr>
        <w:pStyle w:val="a0"/>
        <w:ind w:firstLine="372"/>
        <w:rPr>
          <w:rFonts w:hint="eastAsia"/>
        </w:rPr>
      </w:pPr>
      <w:r w:rsidRPr="00E9743F">
        <w:rPr>
          <w:rFonts w:hint="eastAsia"/>
        </w:rPr>
        <w:t>最终，每次</w:t>
      </w:r>
      <w:r w:rsidRPr="00E9743F">
        <w:rPr>
          <w:rFonts w:hint="eastAsia"/>
        </w:rPr>
        <w:t>map</w:t>
      </w:r>
      <w:r w:rsidRPr="00E9743F">
        <w:rPr>
          <w:rFonts w:hint="eastAsia"/>
        </w:rPr>
        <w:t>过程结束后，我们将小说每一行包含的</w:t>
      </w:r>
      <w:r w:rsidRPr="00E9743F">
        <w:t>人名组成的字符串输出给</w:t>
      </w:r>
      <w:r w:rsidRPr="00E9743F">
        <w:t>Reducer</w:t>
      </w:r>
      <w:r w:rsidRPr="00E9743F">
        <w:t>节点</w:t>
      </w:r>
      <w:r w:rsidRPr="00E9743F">
        <w:rPr>
          <w:rFonts w:hint="eastAsia"/>
        </w:rPr>
        <w:t>。</w:t>
      </w:r>
    </w:p>
    <w:p w:rsidR="00E11B94" w:rsidRDefault="00E11B94" w:rsidP="00C848CB">
      <w:pPr>
        <w:pStyle w:val="3"/>
      </w:pPr>
      <w:r>
        <w:rPr>
          <w:rFonts w:hint="eastAsia"/>
        </w:rPr>
        <w:t>实验结果</w:t>
      </w:r>
    </w:p>
    <w:p w:rsidR="00424E1C" w:rsidRDefault="00424E1C" w:rsidP="00424E1C">
      <w:pPr>
        <w:pStyle w:val="a0"/>
        <w:ind w:firstLine="372"/>
        <w:rPr>
          <w:rFonts w:eastAsiaTheme="minorEastAsia"/>
        </w:rPr>
      </w:pPr>
      <w:r>
        <w:rPr>
          <w:rFonts w:eastAsiaTheme="minorEastAsia" w:hint="eastAsia"/>
        </w:rPr>
        <w:t>数据预处理结果如下图：</w:t>
      </w:r>
    </w:p>
    <w:p w:rsidR="00C628F4" w:rsidRDefault="00424E1C" w:rsidP="00424E1C">
      <w:pPr>
        <w:pStyle w:val="a0"/>
        <w:ind w:firstLine="372"/>
        <w:rPr>
          <w:rFonts w:eastAsiaTheme="minorEastAsia"/>
        </w:rPr>
      </w:pPr>
      <w:r>
        <w:rPr>
          <w:rFonts w:eastAsiaTheme="minorEastAsia" w:hint="eastAsia"/>
        </w:rPr>
        <w:t>【图片】</w:t>
      </w:r>
    </w:p>
    <w:p w:rsidR="00E07DB6" w:rsidRPr="00C628F4" w:rsidRDefault="00E07DB6" w:rsidP="00C628F4">
      <w:pPr>
        <w:pStyle w:val="a0"/>
        <w:ind w:firstLine="372"/>
        <w:rPr>
          <w:rFonts w:hint="eastAsia"/>
        </w:rPr>
      </w:pPr>
    </w:p>
    <w:p w:rsidR="00C628F4" w:rsidRPr="00E07DB6" w:rsidRDefault="00E07DB6" w:rsidP="00E07DB6">
      <w:pPr>
        <w:pStyle w:val="2"/>
        <w:spacing w:before="71" w:after="71"/>
        <w:rPr>
          <w:rFonts w:hint="eastAsia"/>
          <w:b/>
        </w:rPr>
      </w:pPr>
      <w:r>
        <w:rPr>
          <w:rFonts w:hint="eastAsia"/>
          <w:b/>
        </w:rPr>
        <w:t>过程</w:t>
      </w:r>
      <w:r>
        <w:rPr>
          <w:rFonts w:hint="eastAsia"/>
          <w:b/>
        </w:rPr>
        <w:t>2</w:t>
      </w:r>
    </w:p>
    <w:p w:rsidR="0027757C" w:rsidRDefault="0027757C" w:rsidP="00C848CB">
      <w:pPr>
        <w:pStyle w:val="3"/>
      </w:pPr>
      <w:r>
        <w:rPr>
          <w:rFonts w:hint="eastAsia"/>
        </w:rPr>
        <w:t>实验要求</w:t>
      </w:r>
    </w:p>
    <w:p w:rsidR="0027757C" w:rsidRPr="00B428E7" w:rsidRDefault="0027757C" w:rsidP="0027757C">
      <w:pPr>
        <w:pStyle w:val="a0"/>
        <w:ind w:firstLine="372"/>
        <w:rPr>
          <w:rFonts w:eastAsiaTheme="minorEastAsia"/>
        </w:rPr>
      </w:pPr>
      <w:r w:rsidRPr="00B428E7">
        <w:rPr>
          <w:rFonts w:eastAsiaTheme="minorEastAsia"/>
        </w:rPr>
        <w:t>。</w:t>
      </w:r>
    </w:p>
    <w:p w:rsidR="00843CA0" w:rsidRDefault="0027757C" w:rsidP="00843CA0">
      <w:pPr>
        <w:pStyle w:val="3"/>
      </w:pPr>
      <w:r>
        <w:rPr>
          <w:rFonts w:hint="eastAsia"/>
        </w:rPr>
        <w:t>实验过程</w:t>
      </w:r>
    </w:p>
    <w:p w:rsidR="00E07DB6" w:rsidRPr="00E07DB6" w:rsidRDefault="00E07DB6" w:rsidP="00E07DB6">
      <w:pPr>
        <w:pStyle w:val="a0"/>
        <w:ind w:firstLine="372"/>
        <w:rPr>
          <w:rFonts w:hint="eastAsia"/>
        </w:rPr>
      </w:pPr>
      <w:r>
        <w:rPr>
          <w:rFonts w:hint="eastAsia"/>
        </w:rPr>
        <w:t>。</w:t>
      </w:r>
    </w:p>
    <w:p w:rsidR="00C628F4" w:rsidRDefault="00272EF0" w:rsidP="00C848CB">
      <w:pPr>
        <w:pStyle w:val="3"/>
      </w:pPr>
      <w:r>
        <w:rPr>
          <w:rFonts w:hint="eastAsia"/>
        </w:rPr>
        <w:t>实验结果</w:t>
      </w:r>
    </w:p>
    <w:p w:rsidR="00272EF0" w:rsidRDefault="00E07DB6" w:rsidP="00E07DB6">
      <w:pPr>
        <w:pStyle w:val="a0"/>
        <w:ind w:firstLine="372"/>
      </w:pPr>
      <w:r>
        <w:rPr>
          <w:rFonts w:hint="eastAsia"/>
          <w:noProof/>
        </w:rPr>
        <w:t>。</w:t>
      </w:r>
    </w:p>
    <w:p w:rsidR="00272EF0" w:rsidRPr="00272EF0" w:rsidRDefault="00272EF0" w:rsidP="00272EF0">
      <w:pPr>
        <w:pStyle w:val="a0"/>
        <w:ind w:firstLine="372"/>
      </w:pPr>
    </w:p>
    <w:p w:rsidR="00C628F4" w:rsidRPr="00C848CB" w:rsidRDefault="00722F64" w:rsidP="00C848CB">
      <w:pPr>
        <w:pStyle w:val="2"/>
        <w:spacing w:before="71" w:after="71"/>
        <w:rPr>
          <w:b/>
        </w:rPr>
      </w:pPr>
      <w:r>
        <w:rPr>
          <w:rFonts w:hint="eastAsia"/>
          <w:b/>
        </w:rPr>
        <w:lastRenderedPageBreak/>
        <w:t>过程3</w:t>
      </w:r>
    </w:p>
    <w:p w:rsidR="00E11B94" w:rsidRDefault="00E11B94" w:rsidP="00C848CB">
      <w:pPr>
        <w:pStyle w:val="3"/>
      </w:pPr>
      <w:r>
        <w:rPr>
          <w:rFonts w:hint="eastAsia"/>
        </w:rPr>
        <w:t>实验要求</w:t>
      </w:r>
    </w:p>
    <w:p w:rsidR="00E11B94" w:rsidRPr="00B428E7" w:rsidRDefault="00E11B94" w:rsidP="00E11B94">
      <w:pPr>
        <w:pStyle w:val="a0"/>
        <w:ind w:firstLine="372"/>
        <w:rPr>
          <w:rFonts w:eastAsiaTheme="minorEastAsia"/>
        </w:rPr>
      </w:pPr>
      <w:r w:rsidRPr="00B428E7">
        <w:rPr>
          <w:rFonts w:eastAsiaTheme="minorEastAsia" w:hint="eastAsia"/>
        </w:rPr>
        <w:t>。</w:t>
      </w:r>
    </w:p>
    <w:p w:rsidR="0086651A" w:rsidRDefault="00E11B94" w:rsidP="0086651A">
      <w:pPr>
        <w:pStyle w:val="3"/>
      </w:pPr>
      <w:r>
        <w:rPr>
          <w:rFonts w:hint="eastAsia"/>
        </w:rPr>
        <w:t>实验过程</w:t>
      </w:r>
    </w:p>
    <w:p w:rsidR="00843CA0" w:rsidRDefault="00722F64" w:rsidP="00722F64">
      <w:pPr>
        <w:pStyle w:val="a0"/>
        <w:ind w:firstLine="372"/>
        <w:rPr>
          <w:rFonts w:hint="eastAsia"/>
        </w:rPr>
      </w:pPr>
      <w:r>
        <w:rPr>
          <w:rFonts w:hint="eastAsia"/>
        </w:rPr>
        <w:t>。</w:t>
      </w:r>
    </w:p>
    <w:p w:rsidR="0086651A" w:rsidRDefault="0086651A" w:rsidP="00C848CB">
      <w:pPr>
        <w:pStyle w:val="3"/>
      </w:pPr>
      <w:r>
        <w:rPr>
          <w:rFonts w:hint="eastAsia"/>
        </w:rPr>
        <w:t>实验结果</w:t>
      </w:r>
    </w:p>
    <w:p w:rsidR="00722F64" w:rsidRDefault="00722F64" w:rsidP="00722F64">
      <w:pPr>
        <w:pStyle w:val="a0"/>
        <w:ind w:firstLine="372"/>
      </w:pPr>
      <w:r>
        <w:rPr>
          <w:rFonts w:hint="eastAsia"/>
        </w:rPr>
        <w:t>。</w:t>
      </w:r>
    </w:p>
    <w:p w:rsidR="00141FEC" w:rsidRDefault="00141FEC" w:rsidP="00722F64">
      <w:pPr>
        <w:pStyle w:val="a0"/>
        <w:ind w:firstLine="372"/>
        <w:rPr>
          <w:rFonts w:hint="eastAsia"/>
        </w:rPr>
      </w:pPr>
    </w:p>
    <w:p w:rsidR="00141FEC" w:rsidRPr="00C848CB" w:rsidRDefault="00141FEC" w:rsidP="00141FEC">
      <w:pPr>
        <w:pStyle w:val="2"/>
        <w:spacing w:before="71" w:after="71"/>
        <w:rPr>
          <w:b/>
        </w:rPr>
      </w:pPr>
      <w:r>
        <w:rPr>
          <w:rFonts w:hint="eastAsia"/>
          <w:b/>
        </w:rPr>
        <w:t>过程</w:t>
      </w:r>
      <w:r>
        <w:rPr>
          <w:rFonts w:hint="eastAsia"/>
          <w:b/>
        </w:rPr>
        <w:t>4</w:t>
      </w:r>
    </w:p>
    <w:p w:rsidR="00141FEC" w:rsidRDefault="00141FEC" w:rsidP="00141FEC">
      <w:pPr>
        <w:pStyle w:val="3"/>
      </w:pPr>
      <w:r>
        <w:rPr>
          <w:rFonts w:hint="eastAsia"/>
        </w:rPr>
        <w:t>实验要求</w:t>
      </w:r>
    </w:p>
    <w:p w:rsidR="00141FEC" w:rsidRPr="00B428E7" w:rsidRDefault="00141FEC" w:rsidP="00141FEC">
      <w:pPr>
        <w:pStyle w:val="a0"/>
        <w:ind w:firstLine="372"/>
        <w:rPr>
          <w:rFonts w:eastAsiaTheme="minorEastAsia"/>
        </w:rPr>
      </w:pPr>
      <w:r w:rsidRPr="00B428E7">
        <w:rPr>
          <w:rFonts w:eastAsiaTheme="minorEastAsia" w:hint="eastAsia"/>
        </w:rPr>
        <w:t>。</w:t>
      </w:r>
    </w:p>
    <w:p w:rsidR="00141FEC" w:rsidRDefault="00141FEC" w:rsidP="00141FEC">
      <w:pPr>
        <w:pStyle w:val="3"/>
      </w:pPr>
      <w:r>
        <w:rPr>
          <w:rFonts w:hint="eastAsia"/>
        </w:rPr>
        <w:t>实验过程</w:t>
      </w:r>
    </w:p>
    <w:p w:rsidR="00141FEC" w:rsidRDefault="00141FEC" w:rsidP="00141FEC">
      <w:pPr>
        <w:pStyle w:val="a0"/>
        <w:ind w:firstLine="372"/>
        <w:rPr>
          <w:rFonts w:hint="eastAsia"/>
        </w:rPr>
      </w:pPr>
      <w:r>
        <w:rPr>
          <w:rFonts w:hint="eastAsia"/>
        </w:rPr>
        <w:t>。</w:t>
      </w:r>
    </w:p>
    <w:p w:rsidR="00141FEC" w:rsidRDefault="00141FEC" w:rsidP="00141FEC">
      <w:pPr>
        <w:pStyle w:val="3"/>
      </w:pPr>
      <w:r>
        <w:rPr>
          <w:rFonts w:hint="eastAsia"/>
        </w:rPr>
        <w:t>实验结果</w:t>
      </w:r>
    </w:p>
    <w:p w:rsidR="00722F64" w:rsidRDefault="00141FEC" w:rsidP="00722F64">
      <w:pPr>
        <w:pStyle w:val="a0"/>
        <w:ind w:firstLine="372"/>
      </w:pPr>
      <w:r>
        <w:rPr>
          <w:rFonts w:hint="eastAsia"/>
        </w:rPr>
        <w:t>。</w:t>
      </w:r>
    </w:p>
    <w:p w:rsidR="00141FEC" w:rsidRDefault="00141FEC" w:rsidP="00722F64">
      <w:pPr>
        <w:pStyle w:val="a0"/>
        <w:ind w:firstLine="372"/>
      </w:pPr>
    </w:p>
    <w:p w:rsidR="00141FEC" w:rsidRPr="00C848CB" w:rsidRDefault="00141FEC" w:rsidP="00141FEC">
      <w:pPr>
        <w:pStyle w:val="2"/>
        <w:spacing w:before="71" w:after="71"/>
        <w:rPr>
          <w:b/>
        </w:rPr>
      </w:pPr>
      <w:r>
        <w:rPr>
          <w:rFonts w:hint="eastAsia"/>
          <w:b/>
        </w:rPr>
        <w:t>过程</w:t>
      </w:r>
      <w:r>
        <w:rPr>
          <w:rFonts w:hint="eastAsia"/>
          <w:b/>
        </w:rPr>
        <w:t>5</w:t>
      </w:r>
    </w:p>
    <w:p w:rsidR="00141FEC" w:rsidRDefault="00141FEC" w:rsidP="00141FEC">
      <w:pPr>
        <w:pStyle w:val="3"/>
      </w:pPr>
      <w:r>
        <w:rPr>
          <w:rFonts w:hint="eastAsia"/>
        </w:rPr>
        <w:t>实验要求</w:t>
      </w:r>
    </w:p>
    <w:p w:rsidR="00141FEC" w:rsidRPr="00B428E7" w:rsidRDefault="00141FEC" w:rsidP="00141FEC">
      <w:pPr>
        <w:pStyle w:val="a0"/>
        <w:ind w:firstLine="372"/>
        <w:rPr>
          <w:rFonts w:eastAsiaTheme="minorEastAsia"/>
        </w:rPr>
      </w:pPr>
      <w:r w:rsidRPr="00B428E7">
        <w:rPr>
          <w:rFonts w:eastAsiaTheme="minorEastAsia" w:hint="eastAsia"/>
        </w:rPr>
        <w:t>。</w:t>
      </w:r>
    </w:p>
    <w:p w:rsidR="00141FEC" w:rsidRDefault="00141FEC" w:rsidP="00141FEC">
      <w:pPr>
        <w:pStyle w:val="3"/>
      </w:pPr>
      <w:r>
        <w:rPr>
          <w:rFonts w:hint="eastAsia"/>
        </w:rPr>
        <w:t>实验过程</w:t>
      </w:r>
    </w:p>
    <w:p w:rsidR="00141FEC" w:rsidRDefault="00141FEC" w:rsidP="00141FEC">
      <w:pPr>
        <w:pStyle w:val="a0"/>
        <w:ind w:firstLine="372"/>
        <w:rPr>
          <w:rFonts w:hint="eastAsia"/>
        </w:rPr>
      </w:pPr>
      <w:r>
        <w:rPr>
          <w:rFonts w:hint="eastAsia"/>
        </w:rPr>
        <w:t>。</w:t>
      </w:r>
    </w:p>
    <w:p w:rsidR="00141FEC" w:rsidRDefault="00141FEC" w:rsidP="00141FEC">
      <w:pPr>
        <w:pStyle w:val="3"/>
      </w:pPr>
      <w:r>
        <w:rPr>
          <w:rFonts w:hint="eastAsia"/>
        </w:rPr>
        <w:t>实验结果</w:t>
      </w:r>
    </w:p>
    <w:p w:rsidR="00141FEC" w:rsidRDefault="00141FEC" w:rsidP="00722F64">
      <w:pPr>
        <w:pStyle w:val="a0"/>
        <w:ind w:firstLine="372"/>
      </w:pPr>
      <w:r>
        <w:rPr>
          <w:rFonts w:hint="eastAsia"/>
        </w:rPr>
        <w:t>。</w:t>
      </w:r>
    </w:p>
    <w:p w:rsidR="00141FEC" w:rsidRDefault="00141FEC" w:rsidP="00722F64">
      <w:pPr>
        <w:pStyle w:val="a0"/>
        <w:ind w:firstLine="372"/>
      </w:pPr>
    </w:p>
    <w:p w:rsidR="00141FEC" w:rsidRPr="00C848CB" w:rsidRDefault="00141FEC" w:rsidP="00141FEC">
      <w:pPr>
        <w:pStyle w:val="2"/>
        <w:spacing w:before="71" w:after="71"/>
        <w:rPr>
          <w:b/>
        </w:rPr>
      </w:pPr>
      <w:r>
        <w:rPr>
          <w:rFonts w:hint="eastAsia"/>
          <w:b/>
        </w:rPr>
        <w:t>过程</w:t>
      </w:r>
      <w:r>
        <w:rPr>
          <w:rFonts w:hint="eastAsia"/>
          <w:b/>
        </w:rPr>
        <w:t>6</w:t>
      </w:r>
    </w:p>
    <w:p w:rsidR="00141FEC" w:rsidRDefault="00141FEC" w:rsidP="00141FEC">
      <w:pPr>
        <w:pStyle w:val="3"/>
      </w:pPr>
      <w:r>
        <w:rPr>
          <w:rFonts w:hint="eastAsia"/>
        </w:rPr>
        <w:t>实验要求</w:t>
      </w:r>
    </w:p>
    <w:p w:rsidR="00141FEC" w:rsidRPr="00B428E7" w:rsidRDefault="00141FEC" w:rsidP="00141FEC">
      <w:pPr>
        <w:pStyle w:val="a0"/>
        <w:ind w:firstLine="372"/>
        <w:rPr>
          <w:rFonts w:eastAsiaTheme="minorEastAsia"/>
        </w:rPr>
      </w:pPr>
      <w:r w:rsidRPr="00B428E7">
        <w:rPr>
          <w:rFonts w:eastAsiaTheme="minorEastAsia" w:hint="eastAsia"/>
        </w:rPr>
        <w:t>。</w:t>
      </w:r>
    </w:p>
    <w:p w:rsidR="00141FEC" w:rsidRDefault="00141FEC" w:rsidP="00141FEC">
      <w:pPr>
        <w:pStyle w:val="3"/>
      </w:pPr>
      <w:r>
        <w:rPr>
          <w:rFonts w:hint="eastAsia"/>
        </w:rPr>
        <w:t>实验过程</w:t>
      </w:r>
    </w:p>
    <w:p w:rsidR="00141FEC" w:rsidRDefault="00141FEC" w:rsidP="00141FEC">
      <w:pPr>
        <w:pStyle w:val="a0"/>
        <w:ind w:firstLine="372"/>
        <w:rPr>
          <w:rFonts w:hint="eastAsia"/>
        </w:rPr>
      </w:pPr>
      <w:r>
        <w:rPr>
          <w:rFonts w:hint="eastAsia"/>
        </w:rPr>
        <w:t>。</w:t>
      </w:r>
    </w:p>
    <w:p w:rsidR="00141FEC" w:rsidRDefault="00141FEC" w:rsidP="00141FEC">
      <w:pPr>
        <w:pStyle w:val="3"/>
      </w:pPr>
      <w:r>
        <w:rPr>
          <w:rFonts w:hint="eastAsia"/>
        </w:rPr>
        <w:t>实验结果</w:t>
      </w:r>
    </w:p>
    <w:p w:rsidR="00141FEC" w:rsidRDefault="00141FEC" w:rsidP="00722F64">
      <w:pPr>
        <w:pStyle w:val="a0"/>
        <w:ind w:firstLine="372"/>
        <w:rPr>
          <w:rFonts w:hint="eastAsia"/>
        </w:rPr>
      </w:pPr>
      <w:r>
        <w:rPr>
          <w:rFonts w:hint="eastAsia"/>
        </w:rPr>
        <w:t>。</w:t>
      </w:r>
    </w:p>
    <w:p w:rsidR="00141FEC" w:rsidRPr="00722F64" w:rsidRDefault="00141FEC" w:rsidP="00722F64">
      <w:pPr>
        <w:pStyle w:val="a0"/>
        <w:ind w:firstLine="372"/>
        <w:rPr>
          <w:rFonts w:hint="eastAsia"/>
        </w:rPr>
      </w:pPr>
    </w:p>
    <w:p w:rsidR="00420A01" w:rsidRDefault="006F396D" w:rsidP="0025744C">
      <w:pPr>
        <w:pStyle w:val="1"/>
      </w:pPr>
      <w:r w:rsidRPr="00C848CB">
        <w:rPr>
          <w:rFonts w:ascii="黑体" w:hAnsi="黑体" w:hint="eastAsia"/>
          <w:b/>
        </w:rPr>
        <w:t>实验</w:t>
      </w:r>
      <w:r w:rsidR="007F55F7">
        <w:rPr>
          <w:rFonts w:ascii="黑体" w:hAnsi="黑体" w:hint="eastAsia"/>
          <w:b/>
        </w:rPr>
        <w:t>中</w:t>
      </w:r>
      <w:r w:rsidR="003E09E4">
        <w:rPr>
          <w:rFonts w:ascii="黑体" w:hAnsi="黑体" w:hint="eastAsia"/>
          <w:b/>
        </w:rPr>
        <w:t>遇到的问题及</w:t>
      </w:r>
      <w:r w:rsidR="0003123E" w:rsidRPr="00C848CB">
        <w:rPr>
          <w:rFonts w:ascii="黑体" w:hAnsi="黑体" w:hint="eastAsia"/>
          <w:b/>
        </w:rPr>
        <w:t>改进</w:t>
      </w:r>
    </w:p>
    <w:p w:rsidR="007F55F7" w:rsidRDefault="007F55F7" w:rsidP="007F55F7">
      <w:pPr>
        <w:pStyle w:val="2"/>
        <w:spacing w:before="71" w:after="71"/>
        <w:rPr>
          <w:rFonts w:ascii="Times New Roman" w:eastAsia="宋体" w:hAnsi="Times New Roman"/>
          <w:kern w:val="2"/>
        </w:rPr>
      </w:pPr>
      <w:r w:rsidRPr="007F55F7">
        <w:rPr>
          <w:rFonts w:hint="eastAsia"/>
          <w:b/>
        </w:rPr>
        <w:t>Ansj提供的API调用</w:t>
      </w:r>
    </w:p>
    <w:p w:rsidR="007F55F7" w:rsidRDefault="007F55F7" w:rsidP="007F55F7">
      <w:pPr>
        <w:pStyle w:val="a0"/>
        <w:ind w:firstLine="372"/>
      </w:pPr>
      <w:r w:rsidRPr="007F55F7">
        <w:rPr>
          <w:rFonts w:hint="eastAsia"/>
        </w:rPr>
        <w:t>关于</w:t>
      </w:r>
      <w:r w:rsidRPr="007F55F7">
        <w:rPr>
          <w:rFonts w:hint="eastAsia"/>
        </w:rPr>
        <w:t>Ansj</w:t>
      </w:r>
      <w:r w:rsidRPr="007F55F7">
        <w:rPr>
          <w:rFonts w:hint="eastAsia"/>
        </w:rPr>
        <w:t>工具的使用，我们最初是选择的是</w:t>
      </w:r>
      <w:r>
        <w:rPr>
          <w:rFonts w:hint="eastAsia"/>
        </w:rPr>
        <w:t>这样的</w:t>
      </w:r>
      <w:r w:rsidRPr="007F55F7">
        <w:rPr>
          <w:rFonts w:hint="eastAsia"/>
        </w:rPr>
        <w:t>方案：将小说人名列表中的人名添加至</w:t>
      </w:r>
      <w:r w:rsidRPr="007F55F7">
        <w:rPr>
          <w:rFonts w:hint="eastAsia"/>
        </w:rPr>
        <w:t>Ansj</w:t>
      </w:r>
      <w:r w:rsidRPr="007F55F7">
        <w:rPr>
          <w:rFonts w:hint="eastAsia"/>
        </w:rPr>
        <w:t>默认的字典中，并在添加时设定添加的词语的属性为“</w:t>
      </w:r>
      <w:r w:rsidRPr="007F55F7">
        <w:rPr>
          <w:rFonts w:hint="eastAsia"/>
        </w:rPr>
        <w:t>userDefine</w:t>
      </w:r>
      <w:r w:rsidRPr="007F55F7">
        <w:rPr>
          <w:rFonts w:hint="eastAsia"/>
        </w:rPr>
        <w:t>”；当我们得到分词结果后，判断每个词的属性是否为“</w:t>
      </w:r>
      <w:r w:rsidRPr="007F55F7">
        <w:rPr>
          <w:rFonts w:hint="eastAsia"/>
        </w:rPr>
        <w:t>userDefine</w:t>
      </w:r>
      <w:r w:rsidRPr="007F55F7">
        <w:rPr>
          <w:rFonts w:hint="eastAsia"/>
        </w:rPr>
        <w:t>”，从而确定是否将该词保留下来。但是当我们添加的词在</w:t>
      </w:r>
      <w:r w:rsidRPr="007F55F7">
        <w:rPr>
          <w:rFonts w:hint="eastAsia"/>
        </w:rPr>
        <w:t>Ansj</w:t>
      </w:r>
      <w:r w:rsidRPr="007F55F7">
        <w:rPr>
          <w:rFonts w:hint="eastAsia"/>
        </w:rPr>
        <w:t>默认的字典中存在的情况时，我们添加的词的属性无法改为“</w:t>
      </w:r>
      <w:r w:rsidRPr="007F55F7">
        <w:rPr>
          <w:rFonts w:hint="eastAsia"/>
        </w:rPr>
        <w:t>userDefine</w:t>
      </w:r>
      <w:r w:rsidRPr="007F55F7">
        <w:rPr>
          <w:rFonts w:hint="eastAsia"/>
        </w:rPr>
        <w:t>”，所以在分词阶段出现了一些问题。</w:t>
      </w:r>
    </w:p>
    <w:p w:rsidR="007F55F7" w:rsidRPr="007F55F7" w:rsidRDefault="007F55F7" w:rsidP="007F55F7">
      <w:pPr>
        <w:pStyle w:val="a0"/>
        <w:ind w:firstLine="372"/>
        <w:rPr>
          <w:rFonts w:hint="eastAsia"/>
        </w:rPr>
      </w:pPr>
      <w:r w:rsidRPr="007F55F7">
        <w:rPr>
          <w:rFonts w:hint="eastAsia"/>
        </w:rPr>
        <w:t>因此我们选择</w:t>
      </w:r>
      <w:r>
        <w:rPr>
          <w:rFonts w:hint="eastAsia"/>
        </w:rPr>
        <w:t>了另外的</w:t>
      </w:r>
      <w:r w:rsidRPr="007F55F7">
        <w:rPr>
          <w:rFonts w:hint="eastAsia"/>
        </w:rPr>
        <w:t>方案：将小说人名列表中的人名添加至</w:t>
      </w:r>
      <w:r w:rsidRPr="007F55F7">
        <w:rPr>
          <w:rFonts w:hint="eastAsia"/>
        </w:rPr>
        <w:t>Ansj</w:t>
      </w:r>
      <w:r w:rsidRPr="007F55F7">
        <w:rPr>
          <w:rFonts w:hint="eastAsia"/>
        </w:rPr>
        <w:t>默认的字典中，在添加时设定添加的词语的属性为任意值（该属性之后不被使用）；当我们得到分词结果后，判断每个词是否属于小说人名列表，</w:t>
      </w:r>
      <w:r w:rsidR="00B30197">
        <w:rPr>
          <w:rFonts w:hint="eastAsia"/>
        </w:rPr>
        <w:lastRenderedPageBreak/>
        <w:t>从而确定是否将该词保留下来。通该方案我们可以获得较理想的分词效果。</w:t>
      </w:r>
    </w:p>
    <w:p w:rsidR="0025744C" w:rsidRPr="007F55F7" w:rsidRDefault="007F55F7" w:rsidP="007F55F7">
      <w:pPr>
        <w:pStyle w:val="2"/>
        <w:spacing w:before="71" w:after="71"/>
        <w:rPr>
          <w:rFonts w:hint="eastAsia"/>
          <w:b/>
        </w:rPr>
      </w:pPr>
      <w:r>
        <w:rPr>
          <w:rFonts w:hint="eastAsia"/>
          <w:b/>
        </w:rPr>
        <w:t>第三方依赖包的打包</w:t>
      </w:r>
    </w:p>
    <w:p w:rsidR="007F55F7" w:rsidRPr="007F55F7" w:rsidRDefault="007F55F7" w:rsidP="001768CF">
      <w:pPr>
        <w:pStyle w:val="a0"/>
        <w:ind w:firstLine="372"/>
        <w:rPr>
          <w:rFonts w:hint="eastAsia"/>
        </w:rPr>
      </w:pPr>
      <w:r w:rsidRPr="007F55F7">
        <w:rPr>
          <w:rFonts w:hint="eastAsia"/>
        </w:rPr>
        <w:t>在</w:t>
      </w:r>
      <w:r w:rsidRPr="007F55F7">
        <w:rPr>
          <w:rFonts w:hint="eastAsia"/>
        </w:rPr>
        <w:t>Hadoop</w:t>
      </w:r>
      <w:r w:rsidRPr="007F55F7">
        <w:rPr>
          <w:rFonts w:hint="eastAsia"/>
        </w:rPr>
        <w:t>的</w:t>
      </w:r>
      <w:r w:rsidRPr="007F55F7">
        <w:rPr>
          <w:rFonts w:hint="eastAsia"/>
        </w:rPr>
        <w:t>Mapper</w:t>
      </w:r>
      <w:r w:rsidRPr="007F55F7">
        <w:rPr>
          <w:rFonts w:hint="eastAsia"/>
        </w:rPr>
        <w:t>类中调用了第三方库</w:t>
      </w:r>
      <w:r w:rsidRPr="007F55F7">
        <w:rPr>
          <w:rFonts w:hint="eastAsia"/>
        </w:rPr>
        <w:t>Ansj</w:t>
      </w:r>
      <w:r w:rsidRPr="007F55F7">
        <w:rPr>
          <w:rFonts w:hint="eastAsia"/>
        </w:rPr>
        <w:t>，使用</w:t>
      </w:r>
      <w:r w:rsidRPr="007F55F7">
        <w:rPr>
          <w:rFonts w:hint="eastAsia"/>
        </w:rPr>
        <w:t>maven</w:t>
      </w:r>
      <w:r w:rsidRPr="007F55F7">
        <w:rPr>
          <w:rFonts w:hint="eastAsia"/>
        </w:rPr>
        <w:t>进行打包的过程非常顺利；但是运行打包出来的</w:t>
      </w:r>
      <w:r w:rsidRPr="007F55F7">
        <w:rPr>
          <w:rFonts w:hint="eastAsia"/>
        </w:rPr>
        <w:t>jar</w:t>
      </w:r>
      <w:r w:rsidRPr="007F55F7">
        <w:rPr>
          <w:rFonts w:hint="eastAsia"/>
        </w:rPr>
        <w:t>文件时报错：找不到</w:t>
      </w:r>
      <w:r w:rsidRPr="007F55F7">
        <w:rPr>
          <w:rFonts w:hint="eastAsia"/>
        </w:rPr>
        <w:t>Ansj</w:t>
      </w:r>
      <w:r w:rsidRPr="007F55F7">
        <w:rPr>
          <w:rFonts w:hint="eastAsia"/>
        </w:rPr>
        <w:t>中相关类的定义</w:t>
      </w:r>
      <w:r w:rsidR="001768CF">
        <w:rPr>
          <w:rFonts w:hint="eastAsia"/>
        </w:rPr>
        <w:t>。</w:t>
      </w:r>
      <w:bookmarkStart w:id="0" w:name="_GoBack"/>
      <w:bookmarkEnd w:id="0"/>
    </w:p>
    <w:p w:rsidR="007F55F7" w:rsidRPr="00E9743F" w:rsidRDefault="007F55F7" w:rsidP="007F55F7">
      <w:pPr>
        <w:pStyle w:val="a0"/>
        <w:ind w:firstLine="372"/>
        <w:rPr>
          <w:rFonts w:hint="eastAsia"/>
        </w:rPr>
      </w:pPr>
      <w:r w:rsidRPr="007F55F7">
        <w:rPr>
          <w:rFonts w:hint="eastAsia"/>
        </w:rPr>
        <w:t>我们经过相关资料的查询，通过以下命令将第三方依赖包打包进</w:t>
      </w:r>
      <w:r w:rsidRPr="007F55F7">
        <w:rPr>
          <w:rFonts w:hint="eastAsia"/>
        </w:rPr>
        <w:t>maven</w:t>
      </w:r>
      <w:r w:rsidRPr="007F55F7">
        <w:rPr>
          <w:rFonts w:hint="eastAsia"/>
        </w:rPr>
        <w:t>生成的</w:t>
      </w:r>
      <w:r w:rsidRPr="007F55F7">
        <w:rPr>
          <w:rFonts w:hint="eastAsia"/>
        </w:rPr>
        <w:t>jar</w:t>
      </w:r>
      <w:r w:rsidRPr="007F55F7">
        <w:rPr>
          <w:rFonts w:hint="eastAsia"/>
        </w:rPr>
        <w:t>包中：</w:t>
      </w:r>
    </w:p>
    <w:tbl>
      <w:tblPr>
        <w:tblStyle w:val="afa"/>
        <w:tblW w:w="0" w:type="auto"/>
        <w:tblInd w:w="360" w:type="dxa"/>
        <w:tblLook w:val="04A0" w:firstRow="1" w:lastRow="0" w:firstColumn="1" w:lastColumn="0" w:noHBand="0" w:noVBand="1"/>
      </w:tblPr>
      <w:tblGrid>
        <w:gridCol w:w="8296"/>
      </w:tblGrid>
      <w:tr w:rsidR="007F55F7" w:rsidTr="004C7165">
        <w:tc>
          <w:tcPr>
            <w:tcW w:w="8296" w:type="dxa"/>
          </w:tcPr>
          <w:p w:rsidR="007F55F7" w:rsidRPr="00A8047F" w:rsidRDefault="00A8047F" w:rsidP="004C7165">
            <w:pPr>
              <w:widowControl/>
              <w:shd w:val="clear" w:color="auto" w:fill="FFFFFF"/>
              <w:snapToGrid w:val="0"/>
              <w:jc w:val="left"/>
              <w:rPr>
                <w:rFonts w:ascii="Consolas" w:hAnsi="Consolas" w:cs="Consolas" w:hint="eastAsia"/>
                <w:kern w:val="0"/>
                <w:szCs w:val="21"/>
              </w:rPr>
            </w:pPr>
            <w:r w:rsidRPr="00A8047F">
              <w:rPr>
                <w:rFonts w:ascii="微软雅黑" w:eastAsia="微软雅黑" w:hAnsi="微软雅黑"/>
              </w:rPr>
              <w:t>jar uf ./target/MPLab-1.0.jar lib/*.jar</w:t>
            </w:r>
          </w:p>
        </w:tc>
      </w:tr>
    </w:tbl>
    <w:p w:rsidR="007F55F7" w:rsidRPr="007F55F7" w:rsidRDefault="007F55F7" w:rsidP="002E3860">
      <w:pPr>
        <w:pStyle w:val="a0"/>
        <w:ind w:firstLine="372"/>
        <w:rPr>
          <w:rFonts w:hint="eastAsia"/>
        </w:rPr>
      </w:pPr>
      <w:r w:rsidRPr="007F55F7">
        <w:rPr>
          <w:rFonts w:hint="eastAsia"/>
        </w:rPr>
        <w:t>最终我们在集群上运行包含第三方依赖包的</w:t>
      </w:r>
      <w:r w:rsidRPr="007F55F7">
        <w:rPr>
          <w:rFonts w:hint="eastAsia"/>
        </w:rPr>
        <w:t>jar</w:t>
      </w:r>
      <w:r w:rsidRPr="007F55F7">
        <w:rPr>
          <w:rFonts w:hint="eastAsia"/>
        </w:rPr>
        <w:t>包，从而获得最终的实验结果。</w:t>
      </w:r>
    </w:p>
    <w:p w:rsidR="00883824" w:rsidRPr="00883824" w:rsidRDefault="00883824" w:rsidP="00883824">
      <w:pPr>
        <w:pStyle w:val="2"/>
        <w:spacing w:before="71" w:after="71"/>
        <w:rPr>
          <w:rFonts w:hint="eastAsia"/>
          <w:b/>
        </w:rPr>
      </w:pPr>
      <w:r>
        <w:rPr>
          <w:rFonts w:hint="eastAsia"/>
          <w:b/>
        </w:rPr>
        <w:t>改进</w:t>
      </w:r>
      <w:r>
        <w:rPr>
          <w:rFonts w:hint="eastAsia"/>
          <w:b/>
        </w:rPr>
        <w:t>3</w:t>
      </w:r>
    </w:p>
    <w:p w:rsidR="00E11B94" w:rsidRPr="00AA15C5" w:rsidRDefault="00E11B94" w:rsidP="0086651A">
      <w:pPr>
        <w:widowControl/>
        <w:shd w:val="clear" w:color="auto" w:fill="FFFFFF"/>
        <w:ind w:firstLineChars="200" w:firstLine="372"/>
        <w:jc w:val="left"/>
      </w:pPr>
      <w:r>
        <w:rPr>
          <w:rFonts w:hint="eastAsia"/>
        </w:rPr>
        <w:t>。</w:t>
      </w:r>
    </w:p>
    <w:p w:rsidR="005811F5" w:rsidRDefault="005811F5" w:rsidP="001E634A">
      <w:pPr>
        <w:pStyle w:val="a0"/>
        <w:ind w:firstLine="372"/>
      </w:pPr>
    </w:p>
    <w:p w:rsidR="00AC595A" w:rsidRPr="00AC595A" w:rsidRDefault="00AC595A" w:rsidP="00C8289D">
      <w:pPr>
        <w:pStyle w:val="1"/>
        <w:rPr>
          <w:rFonts w:ascii="黑体" w:hAnsi="黑体"/>
          <w:b/>
        </w:rPr>
      </w:pPr>
      <w:r w:rsidRPr="00AC595A">
        <w:rPr>
          <w:rFonts w:ascii="黑体" w:hAnsi="黑体" w:hint="eastAsia"/>
          <w:b/>
        </w:rPr>
        <w:t>小组分工</w:t>
      </w:r>
    </w:p>
    <w:p w:rsidR="00AC595A" w:rsidRPr="00BA44BD" w:rsidRDefault="00AC595A" w:rsidP="00BA44BD">
      <w:pPr>
        <w:pStyle w:val="a0"/>
        <w:ind w:firstLine="372"/>
        <w:rPr>
          <w:rFonts w:eastAsiaTheme="minorEastAsia"/>
        </w:rPr>
      </w:pPr>
      <w:r w:rsidRPr="00B428E7">
        <w:rPr>
          <w:rFonts w:hint="eastAsia"/>
        </w:rPr>
        <w:t>：</w:t>
      </w:r>
      <w:r>
        <w:rPr>
          <w:rFonts w:eastAsiaTheme="minorEastAsia" w:hint="eastAsia"/>
        </w:rPr>
        <w:t>。</w:t>
      </w:r>
    </w:p>
    <w:p w:rsidR="00AC595A" w:rsidRPr="00AC595A" w:rsidRDefault="00AC595A" w:rsidP="00AC595A">
      <w:pPr>
        <w:pStyle w:val="a0"/>
        <w:ind w:firstLine="372"/>
      </w:pPr>
    </w:p>
    <w:p w:rsidR="00C8289D" w:rsidRDefault="00C8289D" w:rsidP="00C8289D">
      <w:pPr>
        <w:pStyle w:val="1"/>
      </w:pPr>
      <w:r w:rsidRPr="00C848CB">
        <w:rPr>
          <w:rFonts w:ascii="黑体" w:hAnsi="黑体" w:hint="eastAsia"/>
          <w:b/>
        </w:rPr>
        <w:t>实验体会</w:t>
      </w:r>
    </w:p>
    <w:p w:rsidR="002D7A1F" w:rsidRPr="002D7A1F" w:rsidRDefault="002D7A1F" w:rsidP="002D7A1F">
      <w:pPr>
        <w:pStyle w:val="a0"/>
        <w:ind w:firstLine="372"/>
      </w:pPr>
      <w:r>
        <w:rPr>
          <w:rFonts w:hint="eastAsia"/>
        </w:rPr>
        <w:t>。</w:t>
      </w:r>
    </w:p>
    <w:sectPr w:rsidR="002D7A1F" w:rsidRPr="002D7A1F" w:rsidSect="00C804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0433" w:h="14742"/>
      <w:pgMar w:top="567" w:right="822" w:bottom="1247" w:left="822" w:header="737" w:footer="567" w:gutter="0"/>
      <w:pgNumType w:start="1"/>
      <w:cols w:space="425"/>
      <w:titlePg/>
      <w:docGrid w:type="linesAndChars" w:linePitch="285" w:charSpace="12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5C4" w:rsidRDefault="009355C4">
      <w:r>
        <w:separator/>
      </w:r>
    </w:p>
  </w:endnote>
  <w:endnote w:type="continuationSeparator" w:id="0">
    <w:p w:rsidR="009355C4" w:rsidRDefault="00935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·s²Ó©úÅé">
    <w:altName w:val="Arial Unicode MS"/>
    <w:charset w:val="88"/>
    <w:family w:val="auto"/>
    <w:pitch w:val="variable"/>
    <w:sig w:usb0="00000000" w:usb1="08080000" w:usb2="00000010" w:usb3="00000000" w:csb0="001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AA4" w:rsidRDefault="009C0AA4">
    <w:pPr>
      <w:pStyle w:val="a5"/>
      <w:framePr w:wrap="around" w:vAnchor="text" w:hAnchor="margin" w:xAlign="right" w:y="1"/>
    </w:pPr>
  </w:p>
  <w:p w:rsidR="009C0AA4" w:rsidRDefault="009C0AA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AA4" w:rsidRDefault="009C0AA4">
    <w:pPr>
      <w:pStyle w:val="a5"/>
      <w:framePr w:wrap="around" w:vAnchor="text" w:hAnchor="margin" w:xAlign="right" w:y="1"/>
    </w:pPr>
  </w:p>
  <w:p w:rsidR="009C0AA4" w:rsidRDefault="009C0AA4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AA4" w:rsidRDefault="009C0AA4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5C4" w:rsidRDefault="009355C4">
      <w:r>
        <w:separator/>
      </w:r>
    </w:p>
  </w:footnote>
  <w:footnote w:type="continuationSeparator" w:id="0">
    <w:p w:rsidR="009355C4" w:rsidRDefault="00935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AA4" w:rsidRDefault="00D470E7">
    <w:pPr>
      <w:framePr w:h="227" w:hSpace="181" w:wrap="around" w:vAnchor="text" w:hAnchor="text" w:y="-56"/>
      <w:tabs>
        <w:tab w:val="left" w:pos="170"/>
      </w:tabs>
      <w:ind w:left="170"/>
      <w:jc w:val="left"/>
    </w:pPr>
    <w:r>
      <w:fldChar w:fldCharType="begin"/>
    </w:r>
    <w:r w:rsidR="009C0AA4">
      <w:instrText xml:space="preserve"> PAGE </w:instrText>
    </w:r>
    <w:r>
      <w:fldChar w:fldCharType="separate"/>
    </w:r>
    <w:r w:rsidR="001768CF">
      <w:rPr>
        <w:noProof/>
      </w:rPr>
      <w:t>4</w:t>
    </w:r>
    <w:r>
      <w:fldChar w:fldCharType="end"/>
    </w:r>
  </w:p>
  <w:p w:rsidR="009C0AA4" w:rsidRDefault="009C0AA4">
    <w:pPr>
      <w:framePr w:w="3969" w:h="227" w:hSpace="181" w:wrap="around" w:vAnchor="text" w:hAnchor="text" w:xAlign="right" w:y="-61"/>
      <w:tabs>
        <w:tab w:val="left" w:pos="170"/>
      </w:tabs>
      <w:wordWrap w:val="0"/>
      <w:jc w:val="right"/>
    </w:pPr>
    <w:r>
      <w:t>   </w:t>
    </w:r>
  </w:p>
  <w:p w:rsidR="009C0AA4" w:rsidRDefault="009C0AA4">
    <w:pPr>
      <w:pStyle w:val="a6"/>
      <w:tabs>
        <w:tab w:val="center" w:pos="-2184"/>
      </w:tabs>
      <w:spacing w:after="22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AA4" w:rsidRDefault="00D470E7">
    <w:pPr>
      <w:framePr w:h="227" w:hSpace="181" w:wrap="around" w:vAnchor="text" w:hAnchor="text" w:xAlign="right" w:y="-56"/>
      <w:tabs>
        <w:tab w:val="left" w:pos="170"/>
      </w:tabs>
      <w:ind w:right="170"/>
      <w:jc w:val="right"/>
    </w:pPr>
    <w:r>
      <w:fldChar w:fldCharType="begin"/>
    </w:r>
    <w:r w:rsidR="009C0AA4">
      <w:instrText xml:space="preserve"> PAGE </w:instrText>
    </w:r>
    <w:r>
      <w:fldChar w:fldCharType="separate"/>
    </w:r>
    <w:r w:rsidR="001768CF">
      <w:rPr>
        <w:noProof/>
      </w:rPr>
      <w:t>3</w:t>
    </w:r>
    <w:r>
      <w:fldChar w:fldCharType="end"/>
    </w:r>
  </w:p>
  <w:p w:rsidR="009C0AA4" w:rsidRDefault="009C0AA4">
    <w:pPr>
      <w:pStyle w:val="a6"/>
      <w:tabs>
        <w:tab w:val="right" w:pos="7632"/>
      </w:tabs>
      <w:spacing w:after="22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AA4" w:rsidRDefault="009C0AA4">
    <w:pPr>
      <w:framePr w:w="1276" w:h="425" w:hSpace="181" w:wrap="around" w:vAnchor="text" w:hAnchor="text" w:xAlign="right" w:y="-22"/>
      <w:wordWrap w:val="0"/>
      <w:jc w:val="right"/>
    </w:pPr>
  </w:p>
  <w:p w:rsidR="009C0AA4" w:rsidRDefault="009C0AA4">
    <w:pPr>
      <w:framePr w:w="3402" w:h="425" w:hSpace="181" w:wrap="around" w:vAnchor="text" w:hAnchor="page" w:x="4197" w:y="-22"/>
      <w:spacing w:line="206" w:lineRule="exact"/>
    </w:pPr>
  </w:p>
  <w:p w:rsidR="009C0AA4" w:rsidRDefault="009C0AA4">
    <w:pPr>
      <w:framePr w:w="2790" w:h="425" w:wrap="around" w:vAnchor="text" w:hAnchor="text" w:y="-22"/>
    </w:pPr>
  </w:p>
  <w:p w:rsidR="009C0AA4" w:rsidRDefault="009C0AA4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684A"/>
    <w:multiLevelType w:val="hybridMultilevel"/>
    <w:tmpl w:val="BEF8C8BC"/>
    <w:lvl w:ilvl="0" w:tplc="E1BED4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E05AC2"/>
    <w:multiLevelType w:val="hybridMultilevel"/>
    <w:tmpl w:val="F6747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480A0C"/>
    <w:multiLevelType w:val="hybridMultilevel"/>
    <w:tmpl w:val="235498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BC2CA8"/>
    <w:multiLevelType w:val="multilevel"/>
    <w:tmpl w:val="0720B9E6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5BE64CF3"/>
    <w:multiLevelType w:val="hybridMultilevel"/>
    <w:tmpl w:val="0F86F170"/>
    <w:lvl w:ilvl="0" w:tplc="04090011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 w15:restartNumberingAfterBreak="0">
    <w:nsid w:val="602714DA"/>
    <w:multiLevelType w:val="hybridMultilevel"/>
    <w:tmpl w:val="6410481A"/>
    <w:lvl w:ilvl="0" w:tplc="04090011">
      <w:start w:val="1"/>
      <w:numFmt w:val="decimal"/>
      <w:lvlText w:val="%1)"/>
      <w:lvlJc w:val="left"/>
      <w:pPr>
        <w:ind w:left="792" w:hanging="420"/>
      </w:p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6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31B5AE9"/>
    <w:multiLevelType w:val="hybridMultilevel"/>
    <w:tmpl w:val="ED12547A"/>
    <w:lvl w:ilvl="0" w:tplc="6DD859DE">
      <w:start w:val="1"/>
      <w:numFmt w:val="decimal"/>
      <w:pStyle w:val="TextofReference1"/>
      <w:lvlText w:val="[%1]  "/>
      <w:lvlJc w:val="right"/>
      <w:pPr>
        <w:tabs>
          <w:tab w:val="num" w:pos="418"/>
        </w:tabs>
        <w:ind w:left="418" w:hanging="21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74E49CA"/>
    <w:multiLevelType w:val="hybridMultilevel"/>
    <w:tmpl w:val="B4386A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FB7F60"/>
    <w:multiLevelType w:val="hybridMultilevel"/>
    <w:tmpl w:val="BCD83D10"/>
    <w:lvl w:ilvl="0" w:tplc="04B86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8"/>
  </w:num>
  <w:num w:numId="16">
    <w:abstractNumId w:val="2"/>
  </w:num>
  <w:num w:numId="17">
    <w:abstractNumId w:val="3"/>
  </w:num>
  <w:num w:numId="18">
    <w:abstractNumId w:val="5"/>
  </w:num>
  <w:num w:numId="19">
    <w:abstractNumId w:val="4"/>
  </w:num>
  <w:num w:numId="20">
    <w:abstractNumId w:val="9"/>
  </w:num>
  <w:num w:numId="2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mirrorMargins/>
  <w:bordersDoNotSurroundHeader/>
  <w:bordersDoNotSurroundFooter/>
  <w:hideSpellingErrors/>
  <w:hideGrammaticalErrors/>
  <w:activeWritingStyle w:appName="MSWord" w:lang="en-US" w:vendorID="64" w:dllVersion="131077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attachedTemplate r:id="rId1"/>
  <w:defaultTabStop w:val="420"/>
  <w:evenAndOddHeaders/>
  <w:drawingGridHorizontalSpacing w:val="93"/>
  <w:drawingGridVerticalSpacing w:val="285"/>
  <w:displayHorizontalDrawingGridEvery w:val="0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6C6110"/>
    <w:rsid w:val="000227E1"/>
    <w:rsid w:val="0003123E"/>
    <w:rsid w:val="00042C16"/>
    <w:rsid w:val="00051FA4"/>
    <w:rsid w:val="00074A2F"/>
    <w:rsid w:val="0009613E"/>
    <w:rsid w:val="000B4880"/>
    <w:rsid w:val="000B75EB"/>
    <w:rsid w:val="000D26A3"/>
    <w:rsid w:val="000F5356"/>
    <w:rsid w:val="000F768E"/>
    <w:rsid w:val="00101406"/>
    <w:rsid w:val="001026EF"/>
    <w:rsid w:val="001121B6"/>
    <w:rsid w:val="00117518"/>
    <w:rsid w:val="001212C7"/>
    <w:rsid w:val="0012722F"/>
    <w:rsid w:val="00141FEC"/>
    <w:rsid w:val="00154EC4"/>
    <w:rsid w:val="001768CF"/>
    <w:rsid w:val="00177B32"/>
    <w:rsid w:val="00183CA0"/>
    <w:rsid w:val="00195CF2"/>
    <w:rsid w:val="001A4A18"/>
    <w:rsid w:val="001C3411"/>
    <w:rsid w:val="001D7ABB"/>
    <w:rsid w:val="001E3372"/>
    <w:rsid w:val="001E634A"/>
    <w:rsid w:val="001F506E"/>
    <w:rsid w:val="002009F5"/>
    <w:rsid w:val="00205CAD"/>
    <w:rsid w:val="002068EC"/>
    <w:rsid w:val="0020764B"/>
    <w:rsid w:val="002101AD"/>
    <w:rsid w:val="00222AF7"/>
    <w:rsid w:val="00227BB3"/>
    <w:rsid w:val="00230148"/>
    <w:rsid w:val="00245B04"/>
    <w:rsid w:val="0025744C"/>
    <w:rsid w:val="0027290D"/>
    <w:rsid w:val="00272EF0"/>
    <w:rsid w:val="00276F95"/>
    <w:rsid w:val="0027757C"/>
    <w:rsid w:val="00292123"/>
    <w:rsid w:val="002932ED"/>
    <w:rsid w:val="002B1D0A"/>
    <w:rsid w:val="002B5451"/>
    <w:rsid w:val="002D1F8A"/>
    <w:rsid w:val="002D6ABC"/>
    <w:rsid w:val="002D7790"/>
    <w:rsid w:val="002D7A1F"/>
    <w:rsid w:val="002E2865"/>
    <w:rsid w:val="002E3860"/>
    <w:rsid w:val="002E733A"/>
    <w:rsid w:val="002F7842"/>
    <w:rsid w:val="00307141"/>
    <w:rsid w:val="003227C2"/>
    <w:rsid w:val="00334E10"/>
    <w:rsid w:val="00343857"/>
    <w:rsid w:val="00347AB5"/>
    <w:rsid w:val="0035269F"/>
    <w:rsid w:val="003A063E"/>
    <w:rsid w:val="003B3C43"/>
    <w:rsid w:val="003C52F0"/>
    <w:rsid w:val="003E09E4"/>
    <w:rsid w:val="003E1463"/>
    <w:rsid w:val="003F409E"/>
    <w:rsid w:val="003F6A57"/>
    <w:rsid w:val="00403458"/>
    <w:rsid w:val="00420A01"/>
    <w:rsid w:val="00424E1C"/>
    <w:rsid w:val="00437B6F"/>
    <w:rsid w:val="0044606C"/>
    <w:rsid w:val="00451BD4"/>
    <w:rsid w:val="00452D08"/>
    <w:rsid w:val="00460C49"/>
    <w:rsid w:val="00461801"/>
    <w:rsid w:val="00461BDE"/>
    <w:rsid w:val="004659AE"/>
    <w:rsid w:val="00472C4E"/>
    <w:rsid w:val="004754EE"/>
    <w:rsid w:val="004775CC"/>
    <w:rsid w:val="0048797A"/>
    <w:rsid w:val="004A4449"/>
    <w:rsid w:val="004C62CE"/>
    <w:rsid w:val="004D0AA6"/>
    <w:rsid w:val="004E7121"/>
    <w:rsid w:val="004F06DF"/>
    <w:rsid w:val="00517B13"/>
    <w:rsid w:val="00545E89"/>
    <w:rsid w:val="00550578"/>
    <w:rsid w:val="0057510A"/>
    <w:rsid w:val="005811F5"/>
    <w:rsid w:val="0059381E"/>
    <w:rsid w:val="00597149"/>
    <w:rsid w:val="005A7996"/>
    <w:rsid w:val="005B3B2E"/>
    <w:rsid w:val="005C490E"/>
    <w:rsid w:val="005D3C6B"/>
    <w:rsid w:val="005F00C2"/>
    <w:rsid w:val="00601087"/>
    <w:rsid w:val="00620CB5"/>
    <w:rsid w:val="00646118"/>
    <w:rsid w:val="0066034A"/>
    <w:rsid w:val="00672F36"/>
    <w:rsid w:val="006A0202"/>
    <w:rsid w:val="006A7395"/>
    <w:rsid w:val="006B75A8"/>
    <w:rsid w:val="006C6110"/>
    <w:rsid w:val="006F396D"/>
    <w:rsid w:val="006F3F6F"/>
    <w:rsid w:val="006F4071"/>
    <w:rsid w:val="006F6B5F"/>
    <w:rsid w:val="00704759"/>
    <w:rsid w:val="007133BD"/>
    <w:rsid w:val="00721006"/>
    <w:rsid w:val="007210D8"/>
    <w:rsid w:val="00722F64"/>
    <w:rsid w:val="0072786E"/>
    <w:rsid w:val="00741576"/>
    <w:rsid w:val="00741E19"/>
    <w:rsid w:val="00752D62"/>
    <w:rsid w:val="00755029"/>
    <w:rsid w:val="00762128"/>
    <w:rsid w:val="00763494"/>
    <w:rsid w:val="007A3102"/>
    <w:rsid w:val="007B1CB4"/>
    <w:rsid w:val="007B2251"/>
    <w:rsid w:val="007C032A"/>
    <w:rsid w:val="007D1F4D"/>
    <w:rsid w:val="007E7011"/>
    <w:rsid w:val="007F55F7"/>
    <w:rsid w:val="0081116A"/>
    <w:rsid w:val="00812968"/>
    <w:rsid w:val="00824EA4"/>
    <w:rsid w:val="0083367C"/>
    <w:rsid w:val="00835B3F"/>
    <w:rsid w:val="008406B9"/>
    <w:rsid w:val="008406F7"/>
    <w:rsid w:val="00843CA0"/>
    <w:rsid w:val="00850E5C"/>
    <w:rsid w:val="0086020A"/>
    <w:rsid w:val="00860548"/>
    <w:rsid w:val="00860ECD"/>
    <w:rsid w:val="0086651A"/>
    <w:rsid w:val="00883824"/>
    <w:rsid w:val="00890D1C"/>
    <w:rsid w:val="00891D17"/>
    <w:rsid w:val="008B1212"/>
    <w:rsid w:val="008B264F"/>
    <w:rsid w:val="008D67F3"/>
    <w:rsid w:val="008E5741"/>
    <w:rsid w:val="00914C88"/>
    <w:rsid w:val="00916547"/>
    <w:rsid w:val="0092214C"/>
    <w:rsid w:val="00922811"/>
    <w:rsid w:val="009355C4"/>
    <w:rsid w:val="00936CA7"/>
    <w:rsid w:val="00943D10"/>
    <w:rsid w:val="00945D55"/>
    <w:rsid w:val="00951E54"/>
    <w:rsid w:val="00955142"/>
    <w:rsid w:val="009566B0"/>
    <w:rsid w:val="00972D7A"/>
    <w:rsid w:val="00977277"/>
    <w:rsid w:val="00984A37"/>
    <w:rsid w:val="00985269"/>
    <w:rsid w:val="009B52EE"/>
    <w:rsid w:val="009B6958"/>
    <w:rsid w:val="009C0AA4"/>
    <w:rsid w:val="009C135E"/>
    <w:rsid w:val="009C538F"/>
    <w:rsid w:val="009D0D84"/>
    <w:rsid w:val="009D5948"/>
    <w:rsid w:val="009D7140"/>
    <w:rsid w:val="00A0152A"/>
    <w:rsid w:val="00A02CFB"/>
    <w:rsid w:val="00A0660D"/>
    <w:rsid w:val="00A133A5"/>
    <w:rsid w:val="00A16CAB"/>
    <w:rsid w:val="00A23B17"/>
    <w:rsid w:val="00A41E05"/>
    <w:rsid w:val="00A41E9D"/>
    <w:rsid w:val="00A43D0A"/>
    <w:rsid w:val="00A6684D"/>
    <w:rsid w:val="00A8047F"/>
    <w:rsid w:val="00A8161E"/>
    <w:rsid w:val="00A837BC"/>
    <w:rsid w:val="00A92810"/>
    <w:rsid w:val="00AB7ECF"/>
    <w:rsid w:val="00AC595A"/>
    <w:rsid w:val="00AD679D"/>
    <w:rsid w:val="00AF20A7"/>
    <w:rsid w:val="00AF650F"/>
    <w:rsid w:val="00B20DD2"/>
    <w:rsid w:val="00B236DB"/>
    <w:rsid w:val="00B30197"/>
    <w:rsid w:val="00B3391B"/>
    <w:rsid w:val="00B428E7"/>
    <w:rsid w:val="00B42B12"/>
    <w:rsid w:val="00B53549"/>
    <w:rsid w:val="00B6029B"/>
    <w:rsid w:val="00B60B54"/>
    <w:rsid w:val="00B61F10"/>
    <w:rsid w:val="00B70925"/>
    <w:rsid w:val="00B71F73"/>
    <w:rsid w:val="00B77982"/>
    <w:rsid w:val="00B82934"/>
    <w:rsid w:val="00B85294"/>
    <w:rsid w:val="00BA44BD"/>
    <w:rsid w:val="00BC1B05"/>
    <w:rsid w:val="00BC7193"/>
    <w:rsid w:val="00BF0DAF"/>
    <w:rsid w:val="00C027DD"/>
    <w:rsid w:val="00C06949"/>
    <w:rsid w:val="00C11531"/>
    <w:rsid w:val="00C15428"/>
    <w:rsid w:val="00C506BA"/>
    <w:rsid w:val="00C547AD"/>
    <w:rsid w:val="00C628F4"/>
    <w:rsid w:val="00C72DA1"/>
    <w:rsid w:val="00C80426"/>
    <w:rsid w:val="00C80CAB"/>
    <w:rsid w:val="00C8289D"/>
    <w:rsid w:val="00C83371"/>
    <w:rsid w:val="00C848CB"/>
    <w:rsid w:val="00CB3119"/>
    <w:rsid w:val="00CC0EB6"/>
    <w:rsid w:val="00CD0CD7"/>
    <w:rsid w:val="00CD2B32"/>
    <w:rsid w:val="00CF6791"/>
    <w:rsid w:val="00D138B9"/>
    <w:rsid w:val="00D13920"/>
    <w:rsid w:val="00D348DF"/>
    <w:rsid w:val="00D42289"/>
    <w:rsid w:val="00D45A7D"/>
    <w:rsid w:val="00D470E7"/>
    <w:rsid w:val="00D53F68"/>
    <w:rsid w:val="00D550E4"/>
    <w:rsid w:val="00D87224"/>
    <w:rsid w:val="00D93800"/>
    <w:rsid w:val="00D97F91"/>
    <w:rsid w:val="00DA0640"/>
    <w:rsid w:val="00DA1FB8"/>
    <w:rsid w:val="00DB2D0C"/>
    <w:rsid w:val="00DB6BFE"/>
    <w:rsid w:val="00DD491C"/>
    <w:rsid w:val="00DD5601"/>
    <w:rsid w:val="00DE14A0"/>
    <w:rsid w:val="00DE2D3A"/>
    <w:rsid w:val="00DE2F95"/>
    <w:rsid w:val="00DF3853"/>
    <w:rsid w:val="00E015E9"/>
    <w:rsid w:val="00E07DB6"/>
    <w:rsid w:val="00E10C50"/>
    <w:rsid w:val="00E11B94"/>
    <w:rsid w:val="00E42A56"/>
    <w:rsid w:val="00E5398F"/>
    <w:rsid w:val="00E56812"/>
    <w:rsid w:val="00E82C00"/>
    <w:rsid w:val="00E82F43"/>
    <w:rsid w:val="00E9743F"/>
    <w:rsid w:val="00EA3FAD"/>
    <w:rsid w:val="00EA72A3"/>
    <w:rsid w:val="00EB71B9"/>
    <w:rsid w:val="00EC0AD8"/>
    <w:rsid w:val="00EC1314"/>
    <w:rsid w:val="00EE69F8"/>
    <w:rsid w:val="00F052EF"/>
    <w:rsid w:val="00F21A3A"/>
    <w:rsid w:val="00F2575A"/>
    <w:rsid w:val="00F3219C"/>
    <w:rsid w:val="00F653F0"/>
    <w:rsid w:val="00F77F99"/>
    <w:rsid w:val="00F80B68"/>
    <w:rsid w:val="00FA3432"/>
    <w:rsid w:val="00FA3EE0"/>
    <w:rsid w:val="00FA65B7"/>
    <w:rsid w:val="00FB3F6C"/>
    <w:rsid w:val="00FC2554"/>
    <w:rsid w:val="00FC29C9"/>
    <w:rsid w:val="00FD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0A6966"/>
  <w15:docId w15:val="{36E057A1-C03A-4910-9573-7970DE67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A57"/>
    <w:pPr>
      <w:widowControl w:val="0"/>
      <w:overflowPunct w:val="0"/>
      <w:jc w:val="both"/>
    </w:pPr>
    <w:rPr>
      <w:kern w:val="2"/>
      <w:sz w:val="18"/>
    </w:rPr>
  </w:style>
  <w:style w:type="paragraph" w:styleId="1">
    <w:name w:val="heading 1"/>
    <w:basedOn w:val="a"/>
    <w:next w:val="a0"/>
    <w:qFormat/>
    <w:rsid w:val="003F6A57"/>
    <w:pPr>
      <w:keepNext/>
      <w:keepLines/>
      <w:numPr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qFormat/>
    <w:rsid w:val="00C848CB"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Lines="25" w:afterLines="25"/>
      <w:jc w:val="left"/>
      <w:textAlignment w:val="baseline"/>
      <w:outlineLvl w:val="1"/>
    </w:pPr>
    <w:rPr>
      <w:rFonts w:asciiTheme="minorEastAsia" w:eastAsiaTheme="minorEastAsia" w:hAnsiTheme="minorEastAsia"/>
      <w:kern w:val="0"/>
    </w:rPr>
  </w:style>
  <w:style w:type="paragraph" w:styleId="3">
    <w:name w:val="heading 3"/>
    <w:basedOn w:val="a"/>
    <w:next w:val="a0"/>
    <w:link w:val="30"/>
    <w:autoRedefine/>
    <w:qFormat/>
    <w:rsid w:val="00C848CB"/>
    <w:pPr>
      <w:keepNext/>
      <w:keepLines/>
      <w:numPr>
        <w:ilvl w:val="2"/>
        <w:numId w:val="1"/>
      </w:numPr>
      <w:tabs>
        <w:tab w:val="left" w:pos="561"/>
      </w:tabs>
      <w:jc w:val="left"/>
      <w:outlineLvl w:val="2"/>
    </w:pPr>
    <w:rPr>
      <w:b/>
    </w:rPr>
  </w:style>
  <w:style w:type="paragraph" w:styleId="4">
    <w:name w:val="heading 4"/>
    <w:basedOn w:val="a"/>
    <w:next w:val="a"/>
    <w:qFormat/>
    <w:rsid w:val="003F6A57"/>
    <w:pPr>
      <w:keepNext/>
      <w:keepLines/>
      <w:numPr>
        <w:ilvl w:val="3"/>
        <w:numId w:val="1"/>
      </w:numPr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qFormat/>
    <w:rsid w:val="003F6A5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rsid w:val="003F6A57"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7">
    <w:name w:val="heading 7"/>
    <w:basedOn w:val="a"/>
    <w:next w:val="a"/>
    <w:qFormat/>
    <w:rsid w:val="003F6A5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rsid w:val="003F6A5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3F6A5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semiHidden/>
    <w:rsid w:val="003F6A57"/>
    <w:pPr>
      <w:tabs>
        <w:tab w:val="left" w:pos="357"/>
      </w:tabs>
      <w:ind w:firstLineChars="200" w:firstLine="200"/>
    </w:pPr>
  </w:style>
  <w:style w:type="paragraph" w:styleId="a5">
    <w:name w:val="footer"/>
    <w:basedOn w:val="a"/>
    <w:semiHidden/>
    <w:rsid w:val="003F6A57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6">
    <w:name w:val="header"/>
    <w:basedOn w:val="a"/>
    <w:semiHidden/>
    <w:rsid w:val="003F6A57"/>
    <w:pPr>
      <w:pBdr>
        <w:bottom w:val="single" w:sz="6" w:space="1" w:color="auto"/>
      </w:pBdr>
      <w:snapToGrid w:val="0"/>
      <w:jc w:val="center"/>
    </w:pPr>
  </w:style>
  <w:style w:type="paragraph" w:styleId="a7">
    <w:name w:val="caption"/>
    <w:basedOn w:val="a"/>
    <w:next w:val="a"/>
    <w:qFormat/>
    <w:rsid w:val="003F6A57"/>
    <w:pPr>
      <w:spacing w:before="152" w:after="160"/>
    </w:pPr>
    <w:rPr>
      <w:rFonts w:ascii="Arial" w:eastAsia="黑体" w:hAnsi="Arial"/>
    </w:rPr>
  </w:style>
  <w:style w:type="paragraph" w:styleId="a8">
    <w:name w:val="footnote text"/>
    <w:basedOn w:val="a"/>
    <w:next w:val="10"/>
    <w:semiHidden/>
    <w:rsid w:val="003F6A57"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10">
    <w:name w:val="脚注文本1"/>
    <w:basedOn w:val="a8"/>
    <w:rsid w:val="003F6A57"/>
    <w:pPr>
      <w:spacing w:before="0"/>
      <w:ind w:firstLineChars="297" w:firstLine="297"/>
    </w:pPr>
  </w:style>
  <w:style w:type="character" w:styleId="a9">
    <w:name w:val="footnote reference"/>
    <w:autoRedefine/>
    <w:semiHidden/>
    <w:rsid w:val="003F6A57"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customStyle="1" w:styleId="aa">
    <w:name w:val="首页页眉"/>
    <w:basedOn w:val="a6"/>
    <w:rsid w:val="003F6A57"/>
    <w:pPr>
      <w:pBdr>
        <w:bottom w:val="double" w:sz="6" w:space="1" w:color="auto"/>
      </w:pBdr>
      <w:jc w:val="both"/>
    </w:pPr>
  </w:style>
  <w:style w:type="paragraph" w:customStyle="1" w:styleId="Correspond">
    <w:name w:val="Correspond"/>
    <w:basedOn w:val="DepartCorrespondhttp"/>
    <w:next w:val="a"/>
    <w:rsid w:val="003F6A57"/>
  </w:style>
  <w:style w:type="paragraph" w:customStyle="1" w:styleId="DepartCorrespondhttp">
    <w:name w:val="Depart.Correspond.http"/>
    <w:basedOn w:val="ab"/>
    <w:rsid w:val="003F6A57"/>
    <w:pPr>
      <w:ind w:left="66" w:hangingChars="66" w:hanging="66"/>
    </w:pPr>
    <w:rPr>
      <w:iCs/>
      <w:sz w:val="16"/>
    </w:rPr>
  </w:style>
  <w:style w:type="paragraph" w:customStyle="1" w:styleId="ab">
    <w:name w:val="单位"/>
    <w:rsid w:val="003F6A57"/>
    <w:pPr>
      <w:ind w:left="70" w:hangingChars="70" w:hanging="70"/>
      <w:jc w:val="both"/>
    </w:pPr>
    <w:rPr>
      <w:sz w:val="17"/>
    </w:rPr>
  </w:style>
  <w:style w:type="character" w:styleId="ac">
    <w:name w:val="Strong"/>
    <w:qFormat/>
    <w:rsid w:val="003F6A57"/>
    <w:rPr>
      <w:b/>
      <w:bCs/>
    </w:rPr>
  </w:style>
  <w:style w:type="paragraph" w:customStyle="1" w:styleId="Date1">
    <w:name w:val="Date1"/>
    <w:basedOn w:val="DepartCorrespondhttp"/>
    <w:next w:val="Information"/>
    <w:rsid w:val="003F6A57"/>
    <w:pPr>
      <w:spacing w:after="240"/>
    </w:pPr>
    <w:rPr>
      <w:sz w:val="18"/>
    </w:rPr>
  </w:style>
  <w:style w:type="paragraph" w:customStyle="1" w:styleId="Information">
    <w:name w:val="Information"/>
    <w:basedOn w:val="Date1"/>
    <w:next w:val="Abstract"/>
    <w:rsid w:val="003F6A57"/>
    <w:pPr>
      <w:ind w:left="0" w:firstLineChars="0" w:firstLine="0"/>
    </w:pPr>
    <w:rPr>
      <w:b/>
      <w:bCs/>
    </w:rPr>
  </w:style>
  <w:style w:type="paragraph" w:customStyle="1" w:styleId="Abstract">
    <w:name w:val="Abstract"/>
    <w:next w:val="Keywords"/>
    <w:rsid w:val="003F6A57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Keywords">
    <w:name w:val="Key words"/>
    <w:basedOn w:val="a"/>
    <w:next w:val="ad"/>
    <w:rsid w:val="003F6A57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ad">
    <w:name w:val="摘要"/>
    <w:basedOn w:val="a0"/>
    <w:next w:val="ae"/>
    <w:rsid w:val="003F6A57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e">
    <w:name w:val="关键词"/>
    <w:basedOn w:val="ad"/>
    <w:next w:val="af"/>
    <w:rsid w:val="003F6A57"/>
    <w:pPr>
      <w:ind w:left="429" w:hangingChars="429" w:hanging="429"/>
    </w:pPr>
  </w:style>
  <w:style w:type="paragraph" w:customStyle="1" w:styleId="af">
    <w:name w:val="分类号"/>
    <w:basedOn w:val="Date1"/>
    <w:next w:val="a0"/>
    <w:rsid w:val="003F6A57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Title1">
    <w:name w:val="Title1"/>
    <w:basedOn w:val="a"/>
    <w:next w:val="Name"/>
    <w:rsid w:val="003F6A57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Name">
    <w:name w:val="Name"/>
    <w:basedOn w:val="af0"/>
    <w:next w:val="DepartCorrespondhttp"/>
    <w:rsid w:val="003F6A57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f0">
    <w:name w:val="作者"/>
    <w:basedOn w:val="a"/>
    <w:next w:val="ab"/>
    <w:rsid w:val="003F6A57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af1">
    <w:name w:val="文前文本"/>
    <w:basedOn w:val="ae"/>
    <w:rsid w:val="003F6A57"/>
    <w:pPr>
      <w:ind w:left="0" w:firstLine="0"/>
    </w:pPr>
    <w:rPr>
      <w:b/>
    </w:rPr>
  </w:style>
  <w:style w:type="paragraph" w:customStyle="1" w:styleId="af2">
    <w:name w:val="定理"/>
    <w:basedOn w:val="a0"/>
    <w:next w:val="a0"/>
    <w:rsid w:val="003F6A57"/>
    <w:rPr>
      <w:rFonts w:eastAsia="黑体"/>
    </w:rPr>
  </w:style>
  <w:style w:type="paragraph" w:styleId="af3">
    <w:name w:val="Subtitle"/>
    <w:basedOn w:val="a"/>
    <w:next w:val="af0"/>
    <w:qFormat/>
    <w:rsid w:val="003F6A57"/>
    <w:pPr>
      <w:spacing w:before="320"/>
      <w:outlineLvl w:val="0"/>
    </w:pPr>
    <w:rPr>
      <w:rFonts w:eastAsia="黑体"/>
      <w:sz w:val="36"/>
    </w:rPr>
  </w:style>
  <w:style w:type="paragraph" w:customStyle="1" w:styleId="af4">
    <w:name w:val="表名"/>
    <w:basedOn w:val="a"/>
    <w:rsid w:val="003F6A57"/>
    <w:pPr>
      <w:spacing w:after="120"/>
    </w:pPr>
  </w:style>
  <w:style w:type="character" w:styleId="af5">
    <w:name w:val="endnote reference"/>
    <w:semiHidden/>
    <w:rsid w:val="003F6A57"/>
    <w:rPr>
      <w:vertAlign w:val="superscript"/>
    </w:rPr>
  </w:style>
  <w:style w:type="paragraph" w:customStyle="1" w:styleId="Reference">
    <w:name w:val="Reference"/>
    <w:basedOn w:val="a"/>
    <w:next w:val="TextofReference"/>
    <w:rsid w:val="003F6A57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Reference">
    <w:name w:val="Text of Reference"/>
    <w:rsid w:val="003F6A57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af6">
    <w:name w:val="证明"/>
    <w:basedOn w:val="af2"/>
    <w:rsid w:val="003F6A57"/>
    <w:rPr>
      <w:rFonts w:eastAsia="仿宋_GB2312"/>
    </w:rPr>
  </w:style>
  <w:style w:type="paragraph" w:customStyle="1" w:styleId="TextofReference1">
    <w:name w:val="Text of Reference 1"/>
    <w:rsid w:val="003F6A57"/>
    <w:pPr>
      <w:numPr>
        <w:numId w:val="3"/>
      </w:numPr>
      <w:spacing w:line="260" w:lineRule="exact"/>
      <w:jc w:val="both"/>
    </w:pPr>
    <w:rPr>
      <w:sz w:val="15"/>
    </w:rPr>
  </w:style>
  <w:style w:type="paragraph" w:customStyle="1" w:styleId="af7">
    <w:name w:val="中文参考文献"/>
    <w:basedOn w:val="Reference"/>
    <w:next w:val="a0"/>
    <w:rsid w:val="003F6A57"/>
    <w:pPr>
      <w:spacing w:before="240"/>
    </w:pPr>
    <w:rPr>
      <w:b w:val="0"/>
    </w:rPr>
  </w:style>
  <w:style w:type="paragraph" w:customStyle="1" w:styleId="af8">
    <w:name w:val="致谢"/>
    <w:basedOn w:val="af2"/>
    <w:next w:val="Reference"/>
    <w:rsid w:val="003F6A57"/>
    <w:pPr>
      <w:tabs>
        <w:tab w:val="clear" w:pos="357"/>
      </w:tabs>
      <w:spacing w:beforeLines="100"/>
      <w:ind w:firstLineChars="0" w:firstLine="0"/>
    </w:pPr>
    <w:rPr>
      <w:rFonts w:eastAsia="宋体"/>
      <w:bCs/>
    </w:rPr>
  </w:style>
  <w:style w:type="paragraph" w:customStyle="1" w:styleId="Textof">
    <w:name w:val="Text of 中文参考文献"/>
    <w:basedOn w:val="TextofReference"/>
    <w:rsid w:val="003F6A57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rsid w:val="003F6A57"/>
    <w:pPr>
      <w:tabs>
        <w:tab w:val="clear" w:pos="346"/>
        <w:tab w:val="left" w:pos="78"/>
        <w:tab w:val="left" w:pos="424"/>
      </w:tabs>
    </w:pPr>
  </w:style>
  <w:style w:type="paragraph" w:styleId="20">
    <w:name w:val="Body Text 2"/>
    <w:basedOn w:val="a"/>
    <w:semiHidden/>
    <w:rsid w:val="003F6A57"/>
    <w:pPr>
      <w:spacing w:line="0" w:lineRule="atLeast"/>
      <w:jc w:val="center"/>
    </w:pPr>
    <w:rPr>
      <w:sz w:val="15"/>
    </w:rPr>
  </w:style>
  <w:style w:type="paragraph" w:customStyle="1" w:styleId="http">
    <w:name w:val="http(中)"/>
    <w:basedOn w:val="a"/>
    <w:next w:val="a"/>
    <w:rsid w:val="003F6A57"/>
    <w:pPr>
      <w:widowControl/>
      <w:overflowPunct/>
      <w:spacing w:after="200"/>
    </w:pPr>
    <w:rPr>
      <w:kern w:val="0"/>
      <w:sz w:val="15"/>
    </w:rPr>
  </w:style>
  <w:style w:type="character" w:styleId="af9">
    <w:name w:val="Hyperlink"/>
    <w:semiHidden/>
    <w:rsid w:val="003F6A57"/>
    <w:rPr>
      <w:color w:val="0000FF"/>
      <w:u w:val="single"/>
    </w:rPr>
  </w:style>
  <w:style w:type="table" w:styleId="afa">
    <w:name w:val="Table Grid"/>
    <w:basedOn w:val="a2"/>
    <w:uiPriority w:val="39"/>
    <w:rsid w:val="001175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代码"/>
    <w:basedOn w:val="a0"/>
    <w:link w:val="Char"/>
    <w:qFormat/>
    <w:rsid w:val="00762128"/>
    <w:pPr>
      <w:ind w:firstLine="372"/>
    </w:pPr>
  </w:style>
  <w:style w:type="paragraph" w:styleId="HTML">
    <w:name w:val="HTML Preformatted"/>
    <w:basedOn w:val="a"/>
    <w:link w:val="HTML0"/>
    <w:uiPriority w:val="99"/>
    <w:unhideWhenUsed/>
    <w:rsid w:val="00A837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4">
    <w:name w:val="正文文本 字符"/>
    <w:link w:val="a0"/>
    <w:semiHidden/>
    <w:rsid w:val="00762128"/>
    <w:rPr>
      <w:kern w:val="2"/>
      <w:sz w:val="18"/>
    </w:rPr>
  </w:style>
  <w:style w:type="character" w:customStyle="1" w:styleId="Char">
    <w:name w:val="代码 Char"/>
    <w:basedOn w:val="a4"/>
    <w:link w:val="afb"/>
    <w:rsid w:val="00762128"/>
    <w:rPr>
      <w:kern w:val="2"/>
      <w:sz w:val="18"/>
    </w:rPr>
  </w:style>
  <w:style w:type="character" w:customStyle="1" w:styleId="HTML0">
    <w:name w:val="HTML 预设格式 字符"/>
    <w:basedOn w:val="a1"/>
    <w:link w:val="HTML"/>
    <w:uiPriority w:val="99"/>
    <w:rsid w:val="00A837BC"/>
    <w:rPr>
      <w:rFonts w:ascii="宋体" w:hAnsi="宋体" w:cs="宋体"/>
      <w:sz w:val="24"/>
      <w:szCs w:val="24"/>
    </w:rPr>
  </w:style>
  <w:style w:type="character" w:customStyle="1" w:styleId="kd">
    <w:name w:val="kd"/>
    <w:basedOn w:val="a1"/>
    <w:rsid w:val="00A837BC"/>
  </w:style>
  <w:style w:type="character" w:customStyle="1" w:styleId="nc">
    <w:name w:val="nc"/>
    <w:basedOn w:val="a1"/>
    <w:rsid w:val="00A837BC"/>
  </w:style>
  <w:style w:type="character" w:customStyle="1" w:styleId="n">
    <w:name w:val="n"/>
    <w:basedOn w:val="a1"/>
    <w:rsid w:val="00A837BC"/>
  </w:style>
  <w:style w:type="character" w:customStyle="1" w:styleId="o">
    <w:name w:val="o"/>
    <w:basedOn w:val="a1"/>
    <w:rsid w:val="00A837BC"/>
  </w:style>
  <w:style w:type="character" w:customStyle="1" w:styleId="nd">
    <w:name w:val="nd"/>
    <w:basedOn w:val="a1"/>
    <w:rsid w:val="00A837BC"/>
  </w:style>
  <w:style w:type="character" w:customStyle="1" w:styleId="kt">
    <w:name w:val="kt"/>
    <w:basedOn w:val="a1"/>
    <w:rsid w:val="00A837BC"/>
  </w:style>
  <w:style w:type="character" w:customStyle="1" w:styleId="nf">
    <w:name w:val="nf"/>
    <w:basedOn w:val="a1"/>
    <w:rsid w:val="00A837BC"/>
  </w:style>
  <w:style w:type="character" w:customStyle="1" w:styleId="c1">
    <w:name w:val="c1"/>
    <w:basedOn w:val="a1"/>
    <w:rsid w:val="00A837BC"/>
  </w:style>
  <w:style w:type="character" w:customStyle="1" w:styleId="na">
    <w:name w:val="na"/>
    <w:basedOn w:val="a1"/>
    <w:rsid w:val="00A837BC"/>
  </w:style>
  <w:style w:type="character" w:customStyle="1" w:styleId="s">
    <w:name w:val="s"/>
    <w:basedOn w:val="a1"/>
    <w:rsid w:val="00A837BC"/>
  </w:style>
  <w:style w:type="character" w:customStyle="1" w:styleId="k">
    <w:name w:val="k"/>
    <w:basedOn w:val="a1"/>
    <w:rsid w:val="00A837BC"/>
  </w:style>
  <w:style w:type="character" w:customStyle="1" w:styleId="mi">
    <w:name w:val="mi"/>
    <w:basedOn w:val="a1"/>
    <w:rsid w:val="00A837BC"/>
  </w:style>
  <w:style w:type="character" w:customStyle="1" w:styleId="kc">
    <w:name w:val="kc"/>
    <w:basedOn w:val="a1"/>
    <w:rsid w:val="00C72DA1"/>
  </w:style>
  <w:style w:type="character" w:customStyle="1" w:styleId="go">
    <w:name w:val="go"/>
    <w:basedOn w:val="a1"/>
    <w:rsid w:val="008E5741"/>
  </w:style>
  <w:style w:type="character" w:customStyle="1" w:styleId="30">
    <w:name w:val="标题 3 字符"/>
    <w:basedOn w:val="a1"/>
    <w:link w:val="3"/>
    <w:rsid w:val="00C848CB"/>
    <w:rPr>
      <w:b/>
      <w:kern w:val="2"/>
      <w:sz w:val="18"/>
    </w:rPr>
  </w:style>
  <w:style w:type="paragraph" w:styleId="afc">
    <w:name w:val="Balloon Text"/>
    <w:basedOn w:val="a"/>
    <w:link w:val="afd"/>
    <w:uiPriority w:val="99"/>
    <w:semiHidden/>
    <w:unhideWhenUsed/>
    <w:rsid w:val="00272EF0"/>
    <w:rPr>
      <w:szCs w:val="18"/>
    </w:rPr>
  </w:style>
  <w:style w:type="character" w:customStyle="1" w:styleId="afd">
    <w:name w:val="批注框文本 字符"/>
    <w:basedOn w:val="a1"/>
    <w:link w:val="afc"/>
    <w:uiPriority w:val="99"/>
    <w:semiHidden/>
    <w:rsid w:val="00272EF0"/>
    <w:rPr>
      <w:kern w:val="2"/>
      <w:sz w:val="18"/>
      <w:szCs w:val="18"/>
    </w:rPr>
  </w:style>
  <w:style w:type="paragraph" w:styleId="afe">
    <w:name w:val="Normal (Web)"/>
    <w:basedOn w:val="a"/>
    <w:uiPriority w:val="99"/>
    <w:semiHidden/>
    <w:unhideWhenUsed/>
    <w:rsid w:val="00292123"/>
    <w:pPr>
      <w:widowControl/>
      <w:overflowPunct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f">
    <w:name w:val="List Paragraph"/>
    <w:basedOn w:val="a"/>
    <w:uiPriority w:val="34"/>
    <w:qFormat/>
    <w:rsid w:val="00E11B94"/>
    <w:pPr>
      <w:overflowPunct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URNAL\02-11\&#24050;&#25490;\&#20013;&#25991;&#27169;&#26495;&#65288;2003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AE37F-D98A-4EBF-8348-5AC2CB1A9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中文模板（2003）.dot</Template>
  <TotalTime>58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中文模板</vt:lpstr>
      <vt:lpstr>中文模板</vt:lpstr>
    </vt:vector>
  </TitlesOfParts>
  <Company>JOS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中文模板</dc:title>
  <dc:creator>戢静漪</dc:creator>
  <cp:lastModifiedBy>陈彧</cp:lastModifiedBy>
  <cp:revision>31</cp:revision>
  <cp:lastPrinted>2018-05-16T14:02:00Z</cp:lastPrinted>
  <dcterms:created xsi:type="dcterms:W3CDTF">2018-07-15T11:40:00Z</dcterms:created>
  <dcterms:modified xsi:type="dcterms:W3CDTF">2018-07-15T12:49:00Z</dcterms:modified>
</cp:coreProperties>
</file>